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105D20" w14:textId="7CF77AAF" w:rsidR="00AD6F25" w:rsidRPr="00A6350D" w:rsidRDefault="00251580" w:rsidP="009C6F37">
      <w:pPr>
        <w:pStyle w:val="Els-Title"/>
      </w:pPr>
      <w:r>
        <w:t>Digit recognition system using image processing techniques in Java</w:t>
      </w:r>
    </w:p>
    <w:p w14:paraId="52D1567C" w14:textId="471B6817" w:rsidR="00AD6F25" w:rsidRPr="00A6350D" w:rsidRDefault="00CD3557" w:rsidP="00F81637">
      <w:pPr>
        <w:pStyle w:val="Els-Author"/>
        <w:rPr>
          <w:lang w:eastAsia="zh-CN"/>
        </w:rPr>
      </w:pPr>
      <w:r>
        <w:t xml:space="preserve">Troy </w:t>
      </w:r>
      <w:r w:rsidRPr="00CD3557">
        <w:t>Nechanicky</w:t>
      </w:r>
      <w:r w:rsidR="0009389F">
        <w:t>, Sarah Johnston</w:t>
      </w:r>
    </w:p>
    <w:p w14:paraId="6096C64B" w14:textId="1B0F6637" w:rsidR="003312B7" w:rsidRPr="00A6350D" w:rsidRDefault="009C6F37" w:rsidP="009C6F37">
      <w:pPr>
        <w:pStyle w:val="Els-Affiliation"/>
        <w:spacing w:after="220"/>
        <w:rPr>
          <w:lang w:eastAsia="zh-CN"/>
        </w:rPr>
      </w:pPr>
      <w:r w:rsidRPr="00A6350D">
        <w:rPr>
          <w:lang w:eastAsia="zh-CN"/>
        </w:rPr>
        <w:br/>
      </w:r>
    </w:p>
    <w:tbl>
      <w:tblPr>
        <w:tblStyle w:val="TableGrid"/>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A6350D" w14:paraId="5E765D1B" w14:textId="77777777" w:rsidTr="00783D5B">
        <w:trPr>
          <w:trHeight w:val="2524"/>
        </w:trPr>
        <w:tc>
          <w:tcPr>
            <w:tcW w:w="2662" w:type="dxa"/>
          </w:tcPr>
          <w:p w14:paraId="13421B0B" w14:textId="77777777" w:rsidR="003400D6" w:rsidRPr="00A6350D" w:rsidRDefault="00CD1499" w:rsidP="00783D5B">
            <w:pPr>
              <w:pStyle w:val="Els-Abstract-head"/>
              <w:spacing w:before="220"/>
              <w:rPr>
                <w:b w:val="0"/>
                <w:smallCaps/>
              </w:rPr>
            </w:pPr>
            <w:r w:rsidRPr="00A6350D">
              <w:rPr>
                <w:b w:val="0"/>
                <w:smallCaps/>
              </w:rPr>
              <w:t xml:space="preserve">A R T I C L </w:t>
            </w:r>
            <w:proofErr w:type="gramStart"/>
            <w:r w:rsidRPr="00A6350D">
              <w:rPr>
                <w:b w:val="0"/>
                <w:smallCaps/>
              </w:rPr>
              <w:t>E  I</w:t>
            </w:r>
            <w:proofErr w:type="gramEnd"/>
            <w:r w:rsidRPr="00A6350D">
              <w:rPr>
                <w:b w:val="0"/>
                <w:smallCaps/>
              </w:rPr>
              <w:t xml:space="preserve"> N F O</w:t>
            </w:r>
          </w:p>
          <w:p w14:paraId="491EF96D" w14:textId="5483296D" w:rsidR="004303A5" w:rsidRPr="004303A5" w:rsidRDefault="00702D43" w:rsidP="004303A5">
            <w:pPr>
              <w:pStyle w:val="Els-keywords"/>
              <w:rPr>
                <w:i/>
              </w:rPr>
            </w:pPr>
            <w:r>
              <w:rPr>
                <w:i/>
              </w:rPr>
              <w:t>Purpose</w:t>
            </w:r>
            <w:r w:rsidR="004303A5" w:rsidRPr="00B926E0">
              <w:rPr>
                <w:i/>
              </w:rPr>
              <w:t>:</w:t>
            </w:r>
          </w:p>
          <w:p w14:paraId="226CFB1D" w14:textId="259B126F" w:rsidR="00CD1499" w:rsidRPr="00A6350D" w:rsidRDefault="002350A0" w:rsidP="00EC6FDC">
            <w:pPr>
              <w:pStyle w:val="Els-history"/>
            </w:pPr>
            <w:r>
              <w:t>Prepared for Dr. Maher Ahmed</w:t>
            </w:r>
          </w:p>
          <w:p w14:paraId="153565F6" w14:textId="10C03C92" w:rsidR="00840E5D" w:rsidRDefault="002350A0" w:rsidP="00840E5D">
            <w:pPr>
              <w:rPr>
                <w:lang w:val="en-US"/>
              </w:rPr>
            </w:pPr>
            <w:r>
              <w:rPr>
                <w:lang w:val="en-US"/>
              </w:rPr>
              <w:t>CP467 Image Processing</w:t>
            </w:r>
          </w:p>
          <w:p w14:paraId="06FD184B" w14:textId="18E2BEDF" w:rsidR="002350A0" w:rsidRPr="00A6350D" w:rsidRDefault="002350A0" w:rsidP="00840E5D">
            <w:pPr>
              <w:rPr>
                <w:lang w:val="en-US"/>
              </w:rPr>
            </w:pPr>
            <w:r>
              <w:rPr>
                <w:lang w:val="en-US"/>
              </w:rPr>
              <w:t>Submitted 2018-12-03</w:t>
            </w:r>
          </w:p>
          <w:p w14:paraId="3C9554A7" w14:textId="77777777" w:rsidR="00CD1499" w:rsidRPr="00B926E0" w:rsidRDefault="00CD1499" w:rsidP="00F81637">
            <w:pPr>
              <w:pStyle w:val="Els-keywords"/>
              <w:rPr>
                <w:i/>
              </w:rPr>
            </w:pPr>
            <w:r w:rsidRPr="00B926E0">
              <w:rPr>
                <w:i/>
              </w:rPr>
              <w:t>Keywords:</w:t>
            </w:r>
          </w:p>
          <w:p w14:paraId="1E9AB20A" w14:textId="77777777" w:rsidR="00CD1499" w:rsidRDefault="009B18EB" w:rsidP="00F81637">
            <w:pPr>
              <w:pStyle w:val="Els-keywords"/>
            </w:pPr>
            <w:r>
              <w:t>Symbol recognition</w:t>
            </w:r>
          </w:p>
          <w:p w14:paraId="3A3026A4" w14:textId="77777777" w:rsidR="009B18EB" w:rsidRDefault="009B18EB" w:rsidP="009B18EB">
            <w:pPr>
              <w:rPr>
                <w:lang w:val="en-US"/>
              </w:rPr>
            </w:pPr>
            <w:r>
              <w:rPr>
                <w:lang w:val="en-US"/>
              </w:rPr>
              <w:t>Digit recognition</w:t>
            </w:r>
          </w:p>
          <w:p w14:paraId="47DD4CAE" w14:textId="10D87E7C" w:rsidR="009B18EB" w:rsidRPr="009B18EB" w:rsidRDefault="009B18EB" w:rsidP="009B18EB">
            <w:pPr>
              <w:rPr>
                <w:lang w:val="en-US"/>
              </w:rPr>
            </w:pPr>
            <w:r>
              <w:rPr>
                <w:lang w:val="en-US"/>
              </w:rPr>
              <w:t>Image P</w:t>
            </w:r>
            <w:r w:rsidR="00B31030">
              <w:rPr>
                <w:lang w:val="en-US"/>
              </w:rPr>
              <w:t>rocessing</w:t>
            </w:r>
          </w:p>
        </w:tc>
        <w:tc>
          <w:tcPr>
            <w:tcW w:w="634" w:type="dxa"/>
            <w:tcBorders>
              <w:bottom w:val="nil"/>
            </w:tcBorders>
          </w:tcPr>
          <w:p w14:paraId="0FD38A07" w14:textId="77777777" w:rsidR="00CD1499" w:rsidRPr="00A6350D" w:rsidRDefault="00CD1499" w:rsidP="00D76010"/>
        </w:tc>
        <w:tc>
          <w:tcPr>
            <w:tcW w:w="6627" w:type="dxa"/>
          </w:tcPr>
          <w:p w14:paraId="4162E7B7" w14:textId="77777777" w:rsidR="003400D6" w:rsidRPr="00A6350D" w:rsidRDefault="00CD1499" w:rsidP="00783D5B">
            <w:pPr>
              <w:pStyle w:val="Els-Abstract-head"/>
              <w:spacing w:before="220"/>
              <w:rPr>
                <w:b w:val="0"/>
                <w:smallCaps/>
              </w:rPr>
            </w:pPr>
            <w:r w:rsidRPr="00A6350D">
              <w:rPr>
                <w:b w:val="0"/>
                <w:smallCaps/>
              </w:rPr>
              <w:t>A B S T R A C T</w:t>
            </w:r>
          </w:p>
          <w:p w14:paraId="24F8237E" w14:textId="33221482" w:rsidR="00CD1499" w:rsidRPr="0021065D" w:rsidRDefault="008A3531" w:rsidP="00995332">
            <w:pPr>
              <w:pStyle w:val="Els-Abstract-Copyright"/>
              <w:jc w:val="left"/>
            </w:pPr>
            <w:r>
              <w:t xml:space="preserve">Over four months, </w:t>
            </w:r>
            <w:r>
              <w:t>a digit recognition system</w:t>
            </w:r>
            <w:r>
              <w:t xml:space="preserve"> has been developed with the purpose to categorize handwritten digits. Numerous stages of the program are influenced and adapted from teaching material</w:t>
            </w:r>
            <w:r w:rsidR="0021065D">
              <w:t xml:space="preserve">, </w:t>
            </w:r>
            <w:r>
              <w:t>online resources</w:t>
            </w:r>
            <w:r w:rsidR="0021065D">
              <w:rPr>
                <w:szCs w:val="15"/>
              </w:rPr>
              <w:t xml:space="preserve">, and original ideas. Each stage of the program was implemented independently. These stages include image filtering, identifying connected regions, converting images to black and white, scaling, thinning, and identifying unknowns against fixed feature vectors for the digits between 0 and 9. The system has an accuracy of </w:t>
            </w:r>
            <w:proofErr w:type="spellStart"/>
            <w:r w:rsidR="0021065D">
              <w:rPr>
                <w:color w:val="FF0000"/>
                <w:szCs w:val="15"/>
              </w:rPr>
              <w:t>accuracy_todo</w:t>
            </w:r>
            <w:bookmarkStart w:id="0" w:name="_GoBack"/>
            <w:bookmarkEnd w:id="0"/>
            <w:proofErr w:type="spellEnd"/>
            <w:r w:rsidR="0021065D">
              <w:rPr>
                <w:szCs w:val="15"/>
              </w:rPr>
              <w:t xml:space="preserve">, but still has limitations and requires future work by developers before the program can be used in the practical world. </w:t>
            </w:r>
          </w:p>
        </w:tc>
      </w:tr>
    </w:tbl>
    <w:p w14:paraId="7DDEC7D2" w14:textId="77777777" w:rsidR="009E58BD" w:rsidRPr="00A6350D" w:rsidRDefault="009E58BD" w:rsidP="009E58BD">
      <w:pPr>
        <w:pStyle w:val="Els-body-text"/>
        <w:rPr>
          <w:lang w:val="en-GB"/>
        </w:rPr>
      </w:pPr>
    </w:p>
    <w:p w14:paraId="66A4BC85" w14:textId="77777777" w:rsidR="0067045C" w:rsidRPr="00A6350D" w:rsidRDefault="0067045C" w:rsidP="009E58BD">
      <w:pPr>
        <w:pStyle w:val="Els-body-text"/>
        <w:sectPr w:rsidR="0067045C" w:rsidRPr="00A6350D" w:rsidSect="009C6F37">
          <w:headerReference w:type="even" r:id="rId9"/>
          <w:headerReference w:type="default" r:id="rId10"/>
          <w:headerReference w:type="first" r:id="rId11"/>
          <w:footerReference w:type="first" r:id="rId12"/>
          <w:footnotePr>
            <w:numFmt w:val="chicago"/>
          </w:footnotePr>
          <w:type w:val="continuous"/>
          <w:pgSz w:w="11907" w:h="15876" w:code="161"/>
          <w:pgMar w:top="77" w:right="947" w:bottom="879" w:left="1038" w:header="714" w:footer="879" w:gutter="0"/>
          <w:cols w:space="720"/>
          <w:titlePg/>
          <w:docGrid w:linePitch="360"/>
        </w:sectPr>
      </w:pPr>
    </w:p>
    <w:p w14:paraId="58E1369F" w14:textId="4DD177EC" w:rsidR="00AD6F25" w:rsidRPr="00A6350D" w:rsidRDefault="00251580" w:rsidP="00EC6FDC">
      <w:pPr>
        <w:pStyle w:val="Els-1storder-head"/>
        <w:rPr>
          <w:szCs w:val="19"/>
        </w:rPr>
      </w:pPr>
      <w:r>
        <w:rPr>
          <w:szCs w:val="19"/>
        </w:rPr>
        <w:t>Introduction</w:t>
      </w:r>
    </w:p>
    <w:p w14:paraId="3C3FC734" w14:textId="16C56FBE" w:rsidR="00AD6F25" w:rsidRDefault="00295A96" w:rsidP="00732945">
      <w:pPr>
        <w:pStyle w:val="Els-NoIndent"/>
      </w:pPr>
      <w:r>
        <w:t>Computers</w:t>
      </w:r>
      <w:r w:rsidR="00251580">
        <w:t xml:space="preserve"> </w:t>
      </w:r>
      <w:r>
        <w:t xml:space="preserve">are </w:t>
      </w:r>
      <w:r w:rsidR="00251580">
        <w:t>continuing to change human civilization</w:t>
      </w:r>
      <w:r>
        <w:t xml:space="preserve"> by automating everyday tasks for businesses and consumers</w:t>
      </w:r>
      <w:r w:rsidR="00251580">
        <w:t xml:space="preserve">. </w:t>
      </w:r>
      <w:r>
        <w:t xml:space="preserve">However, the job of reading handwritten digits is still ag growing area of research. </w:t>
      </w:r>
      <w:r w:rsidR="00251580">
        <w:t>Over the course of four months, a digit recognition system was created in Java using image processing techniques learned in CP467 at Wilfrid Laurier University. The system</w:t>
      </w:r>
      <w:r>
        <w:t xml:space="preserve"> begins by taking a grayscale image as </w:t>
      </w:r>
      <w:r w:rsidR="00732945">
        <w:t>input</w:t>
      </w:r>
      <w:r>
        <w:t xml:space="preserve">. Filters may be applied to the image to sharpen or blur it, and the image is converted to black and white. Then, the system identifies individual digits, scales each of them to the same size and thins them. Finally, the program </w:t>
      </w:r>
      <w:r w:rsidR="00732945">
        <w:t xml:space="preserve">compares each digit to known feature vectors and identifies them. The goal of this system is to accurately identify handwritten digits in efficient time. </w:t>
      </w:r>
    </w:p>
    <w:p w14:paraId="7106CB48" w14:textId="2CB17E92" w:rsidR="00732945" w:rsidRDefault="00732945" w:rsidP="00732945">
      <w:pPr>
        <w:pStyle w:val="Els-NoIndent"/>
      </w:pPr>
    </w:p>
    <w:p w14:paraId="305172CB" w14:textId="2904D7BE" w:rsidR="00732945" w:rsidRPr="00E84704" w:rsidRDefault="00E84704" w:rsidP="00732945">
      <w:pPr>
        <w:pStyle w:val="Els-1storder-head"/>
        <w:rPr>
          <w:szCs w:val="19"/>
        </w:rPr>
      </w:pPr>
      <w:r>
        <w:rPr>
          <w:szCs w:val="19"/>
        </w:rPr>
        <w:t>Developed System</w:t>
      </w:r>
    </w:p>
    <w:p w14:paraId="5F26E8CB" w14:textId="2795F937" w:rsidR="00AD6F25" w:rsidRPr="00A6350D" w:rsidRDefault="00E84704" w:rsidP="00E84704">
      <w:pPr>
        <w:pStyle w:val="Els-NoIndent"/>
      </w:pPr>
      <w:r>
        <w:t xml:space="preserve">The digit recognition system is implemented in Java. The algorithms used in the program originate from various sources including online resources and materials taught in class by Dr. </w:t>
      </w:r>
      <w:proofErr w:type="spellStart"/>
      <w:r>
        <w:t>Ahmer</w:t>
      </w:r>
      <w:proofErr w:type="spellEnd"/>
      <w:r>
        <w:t xml:space="preserve"> Ahmed. </w:t>
      </w:r>
    </w:p>
    <w:p w14:paraId="46F5E124" w14:textId="0A08B8A1" w:rsidR="00AD6F25" w:rsidRPr="00A6350D" w:rsidRDefault="001F34AC" w:rsidP="003312B7">
      <w:pPr>
        <w:pStyle w:val="Els-2ndorder-head"/>
        <w:jc w:val="both"/>
      </w:pPr>
      <w:r>
        <w:t>Image Filters</w:t>
      </w:r>
    </w:p>
    <w:p w14:paraId="61CAF6D2" w14:textId="4528F6DA" w:rsidR="002302A1" w:rsidRDefault="001F34AC" w:rsidP="00E4473D">
      <w:pPr>
        <w:pStyle w:val="Els-NoIndent"/>
      </w:pPr>
      <w:r>
        <w:t>The first stage of the system is applying filters to the input image</w:t>
      </w:r>
      <w:r w:rsidR="00E26FDE">
        <w:t xml:space="preserve">. </w:t>
      </w:r>
      <w:r w:rsidR="00E100CD">
        <w:t xml:space="preserve">This algorithm was adapted from the lectures. </w:t>
      </w:r>
      <w:r w:rsidR="00E26FDE">
        <w:t xml:space="preserve">The filter is a 3x3 matrix given by the user that operates on the image. </w:t>
      </w:r>
      <w:r w:rsidR="0060635C">
        <w:t xml:space="preserve">After the image is converted to grayscale, the filter is applied to it. </w:t>
      </w:r>
    </w:p>
    <w:p w14:paraId="1696E818" w14:textId="67176CCB" w:rsidR="003715FE" w:rsidRDefault="003715FE" w:rsidP="00E4473D">
      <w:pPr>
        <w:pStyle w:val="Els-NoIndent"/>
      </w:pPr>
    </w:p>
    <w:tbl>
      <w:tblPr>
        <w:tblStyle w:val="PlainTable4"/>
        <w:tblW w:w="0" w:type="auto"/>
        <w:tblLook w:val="04A0" w:firstRow="1" w:lastRow="0" w:firstColumn="1" w:lastColumn="0" w:noHBand="0" w:noVBand="1"/>
      </w:tblPr>
      <w:tblGrid>
        <w:gridCol w:w="3304"/>
        <w:gridCol w:w="3304"/>
        <w:gridCol w:w="3304"/>
      </w:tblGrid>
      <w:tr w:rsidR="00C76558" w14:paraId="352D5552" w14:textId="77777777" w:rsidTr="00C76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tbl>
            <w:tblPr>
              <w:tblStyle w:val="TableGrid"/>
              <w:tblW w:w="0" w:type="auto"/>
              <w:tblLook w:val="04A0" w:firstRow="1" w:lastRow="0" w:firstColumn="1" w:lastColumn="0" w:noHBand="0" w:noVBand="1"/>
            </w:tblPr>
            <w:tblGrid>
              <w:gridCol w:w="501"/>
              <w:gridCol w:w="501"/>
              <w:gridCol w:w="501"/>
            </w:tblGrid>
            <w:tr w:rsidR="00C76558" w14:paraId="3EF8CA8E" w14:textId="77777777" w:rsidTr="00544281">
              <w:trPr>
                <w:trHeight w:val="316"/>
              </w:trPr>
              <w:tc>
                <w:tcPr>
                  <w:tcW w:w="501" w:type="dxa"/>
                </w:tcPr>
                <w:p w14:paraId="28FBA0C8" w14:textId="77777777" w:rsidR="00C76558" w:rsidRDefault="00C76558" w:rsidP="00C76558">
                  <w:pPr>
                    <w:pStyle w:val="Els-NoIndent"/>
                  </w:pPr>
                  <w:r>
                    <w:t>0</w:t>
                  </w:r>
                </w:p>
              </w:tc>
              <w:tc>
                <w:tcPr>
                  <w:tcW w:w="501" w:type="dxa"/>
                </w:tcPr>
                <w:p w14:paraId="5853EC5A" w14:textId="77777777" w:rsidR="00C76558" w:rsidRDefault="00C76558" w:rsidP="00C76558">
                  <w:pPr>
                    <w:pStyle w:val="Els-NoIndent"/>
                  </w:pPr>
                  <w:r>
                    <w:t>3</w:t>
                  </w:r>
                </w:p>
              </w:tc>
              <w:tc>
                <w:tcPr>
                  <w:tcW w:w="501" w:type="dxa"/>
                </w:tcPr>
                <w:p w14:paraId="269F0E6A" w14:textId="77777777" w:rsidR="00C76558" w:rsidRDefault="00C76558" w:rsidP="00C76558">
                  <w:pPr>
                    <w:pStyle w:val="Els-NoIndent"/>
                  </w:pPr>
                  <w:r>
                    <w:t>100</w:t>
                  </w:r>
                </w:p>
              </w:tc>
            </w:tr>
            <w:tr w:rsidR="00C76558" w14:paraId="446259FC" w14:textId="77777777" w:rsidTr="00544281">
              <w:trPr>
                <w:trHeight w:val="330"/>
              </w:trPr>
              <w:tc>
                <w:tcPr>
                  <w:tcW w:w="501" w:type="dxa"/>
                </w:tcPr>
                <w:p w14:paraId="697F7F74" w14:textId="77777777" w:rsidR="00C76558" w:rsidRDefault="00C76558" w:rsidP="00C76558">
                  <w:pPr>
                    <w:pStyle w:val="Els-NoIndent"/>
                  </w:pPr>
                  <w:r>
                    <w:t>0</w:t>
                  </w:r>
                </w:p>
              </w:tc>
              <w:tc>
                <w:tcPr>
                  <w:tcW w:w="501" w:type="dxa"/>
                  <w:shd w:val="clear" w:color="auto" w:fill="BFBFBF" w:themeFill="background1" w:themeFillShade="BF"/>
                </w:tcPr>
                <w:p w14:paraId="5B49651F" w14:textId="77777777" w:rsidR="00C76558" w:rsidRDefault="00C76558" w:rsidP="00C76558">
                  <w:pPr>
                    <w:pStyle w:val="Els-NoIndent"/>
                  </w:pPr>
                  <w:r>
                    <w:t>10</w:t>
                  </w:r>
                </w:p>
              </w:tc>
              <w:tc>
                <w:tcPr>
                  <w:tcW w:w="501" w:type="dxa"/>
                </w:tcPr>
                <w:p w14:paraId="29B94A41" w14:textId="77777777" w:rsidR="00C76558" w:rsidRDefault="00C76558" w:rsidP="00C76558">
                  <w:pPr>
                    <w:pStyle w:val="Els-NoIndent"/>
                  </w:pPr>
                  <w:r>
                    <w:t>5</w:t>
                  </w:r>
                </w:p>
              </w:tc>
            </w:tr>
            <w:tr w:rsidR="00C76558" w14:paraId="7C35CB6B" w14:textId="77777777" w:rsidTr="00544281">
              <w:trPr>
                <w:trHeight w:val="316"/>
              </w:trPr>
              <w:tc>
                <w:tcPr>
                  <w:tcW w:w="501" w:type="dxa"/>
                </w:tcPr>
                <w:p w14:paraId="0C22DF22" w14:textId="77777777" w:rsidR="00C76558" w:rsidRDefault="00C76558" w:rsidP="00C76558">
                  <w:pPr>
                    <w:pStyle w:val="Els-NoIndent"/>
                  </w:pPr>
                  <w:r>
                    <w:t>0</w:t>
                  </w:r>
                </w:p>
              </w:tc>
              <w:tc>
                <w:tcPr>
                  <w:tcW w:w="501" w:type="dxa"/>
                </w:tcPr>
                <w:p w14:paraId="30D6D2E0" w14:textId="77777777" w:rsidR="00C76558" w:rsidRDefault="00C76558" w:rsidP="00C76558">
                  <w:pPr>
                    <w:pStyle w:val="Els-NoIndent"/>
                  </w:pPr>
                  <w:r>
                    <w:t>0</w:t>
                  </w:r>
                </w:p>
              </w:tc>
              <w:tc>
                <w:tcPr>
                  <w:tcW w:w="501" w:type="dxa"/>
                </w:tcPr>
                <w:p w14:paraId="3C64A5B4" w14:textId="77777777" w:rsidR="00C76558" w:rsidRDefault="00C76558" w:rsidP="00C76558">
                  <w:pPr>
                    <w:pStyle w:val="Els-NoIndent"/>
                  </w:pPr>
                  <w:r>
                    <w:t>0</w:t>
                  </w:r>
                </w:p>
              </w:tc>
            </w:tr>
          </w:tbl>
          <w:p w14:paraId="7F2E479C" w14:textId="0EF62024" w:rsidR="00C76558" w:rsidRPr="00C76558" w:rsidRDefault="00C76558" w:rsidP="00E4473D">
            <w:pPr>
              <w:pStyle w:val="Els-NoIndent"/>
              <w:rPr>
                <w:b w:val="0"/>
              </w:rPr>
            </w:pPr>
            <w:r w:rsidRPr="003715FE">
              <w:rPr>
                <w:b w:val="0"/>
              </w:rPr>
              <w:t>Current window on image</w:t>
            </w:r>
          </w:p>
        </w:tc>
        <w:tc>
          <w:tcPr>
            <w:tcW w:w="3304" w:type="dxa"/>
          </w:tcPr>
          <w:tbl>
            <w:tblPr>
              <w:tblStyle w:val="TableGrid"/>
              <w:tblW w:w="0" w:type="auto"/>
              <w:tblLook w:val="04A0" w:firstRow="1" w:lastRow="0" w:firstColumn="1" w:lastColumn="0" w:noHBand="0" w:noVBand="1"/>
            </w:tblPr>
            <w:tblGrid>
              <w:gridCol w:w="501"/>
              <w:gridCol w:w="501"/>
              <w:gridCol w:w="501"/>
            </w:tblGrid>
            <w:tr w:rsidR="00C76558" w14:paraId="549836D2" w14:textId="77777777" w:rsidTr="00544281">
              <w:trPr>
                <w:trHeight w:val="316"/>
              </w:trPr>
              <w:tc>
                <w:tcPr>
                  <w:tcW w:w="501" w:type="dxa"/>
                </w:tcPr>
                <w:p w14:paraId="16810043" w14:textId="77777777" w:rsidR="00C76558" w:rsidRDefault="00C76558" w:rsidP="00C76558">
                  <w:pPr>
                    <w:pStyle w:val="Els-NoIndent"/>
                  </w:pPr>
                  <w:bookmarkStart w:id="1" w:name="_Hlk530665192"/>
                  <w:r>
                    <w:t>0</w:t>
                  </w:r>
                </w:p>
              </w:tc>
              <w:tc>
                <w:tcPr>
                  <w:tcW w:w="501" w:type="dxa"/>
                </w:tcPr>
                <w:p w14:paraId="6DF3D6B0" w14:textId="77777777" w:rsidR="00C76558" w:rsidRDefault="00C76558" w:rsidP="00C76558">
                  <w:pPr>
                    <w:pStyle w:val="Els-NoIndent"/>
                  </w:pPr>
                  <w:r>
                    <w:t>-1</w:t>
                  </w:r>
                </w:p>
              </w:tc>
              <w:tc>
                <w:tcPr>
                  <w:tcW w:w="501" w:type="dxa"/>
                </w:tcPr>
                <w:p w14:paraId="3E8021A9" w14:textId="77777777" w:rsidR="00C76558" w:rsidRDefault="00C76558" w:rsidP="00C76558">
                  <w:pPr>
                    <w:pStyle w:val="Els-NoIndent"/>
                  </w:pPr>
                  <w:r>
                    <w:t>0</w:t>
                  </w:r>
                </w:p>
              </w:tc>
            </w:tr>
            <w:tr w:rsidR="00C76558" w14:paraId="489D238B" w14:textId="77777777" w:rsidTr="00544281">
              <w:trPr>
                <w:trHeight w:val="330"/>
              </w:trPr>
              <w:tc>
                <w:tcPr>
                  <w:tcW w:w="501" w:type="dxa"/>
                </w:tcPr>
                <w:p w14:paraId="6E7BFBBD" w14:textId="77777777" w:rsidR="00C76558" w:rsidRDefault="00C76558" w:rsidP="00C76558">
                  <w:pPr>
                    <w:pStyle w:val="Els-NoIndent"/>
                  </w:pPr>
                  <w:r>
                    <w:t>-1</w:t>
                  </w:r>
                </w:p>
              </w:tc>
              <w:tc>
                <w:tcPr>
                  <w:tcW w:w="501" w:type="dxa"/>
                </w:tcPr>
                <w:p w14:paraId="25757F9E" w14:textId="77777777" w:rsidR="00C76558" w:rsidRDefault="00C76558" w:rsidP="00C76558">
                  <w:pPr>
                    <w:pStyle w:val="Els-NoIndent"/>
                  </w:pPr>
                  <w:r>
                    <w:t>5</w:t>
                  </w:r>
                </w:p>
              </w:tc>
              <w:tc>
                <w:tcPr>
                  <w:tcW w:w="501" w:type="dxa"/>
                </w:tcPr>
                <w:p w14:paraId="27AD90EA" w14:textId="77777777" w:rsidR="00C76558" w:rsidRDefault="00C76558" w:rsidP="00C76558">
                  <w:pPr>
                    <w:pStyle w:val="Els-NoIndent"/>
                  </w:pPr>
                  <w:r>
                    <w:t>-1</w:t>
                  </w:r>
                </w:p>
              </w:tc>
            </w:tr>
            <w:tr w:rsidR="00C76558" w14:paraId="3D99051A" w14:textId="77777777" w:rsidTr="00544281">
              <w:trPr>
                <w:trHeight w:val="316"/>
              </w:trPr>
              <w:tc>
                <w:tcPr>
                  <w:tcW w:w="501" w:type="dxa"/>
                </w:tcPr>
                <w:p w14:paraId="4F6970B9" w14:textId="77777777" w:rsidR="00C76558" w:rsidRDefault="00C76558" w:rsidP="00C76558">
                  <w:pPr>
                    <w:pStyle w:val="Els-NoIndent"/>
                  </w:pPr>
                  <w:r>
                    <w:t>0</w:t>
                  </w:r>
                </w:p>
              </w:tc>
              <w:tc>
                <w:tcPr>
                  <w:tcW w:w="501" w:type="dxa"/>
                </w:tcPr>
                <w:p w14:paraId="1B165242" w14:textId="77777777" w:rsidR="00C76558" w:rsidRDefault="00C76558" w:rsidP="00C76558">
                  <w:pPr>
                    <w:pStyle w:val="Els-NoIndent"/>
                  </w:pPr>
                  <w:r>
                    <w:t>-1</w:t>
                  </w:r>
                </w:p>
              </w:tc>
              <w:tc>
                <w:tcPr>
                  <w:tcW w:w="501" w:type="dxa"/>
                </w:tcPr>
                <w:p w14:paraId="425E7AC7" w14:textId="77777777" w:rsidR="00C76558" w:rsidRDefault="00C76558" w:rsidP="00C76558">
                  <w:pPr>
                    <w:pStyle w:val="Els-NoIndent"/>
                  </w:pPr>
                  <w:r>
                    <w:t>0</w:t>
                  </w:r>
                </w:p>
              </w:tc>
            </w:tr>
          </w:tbl>
          <w:bookmarkEnd w:id="1"/>
          <w:p w14:paraId="326583FF" w14:textId="77777777" w:rsidR="00C76558" w:rsidRDefault="00C76558" w:rsidP="00C76558">
            <w:pPr>
              <w:pStyle w:val="Els-NoIndent"/>
              <w:cnfStyle w:val="100000000000" w:firstRow="1" w:lastRow="0" w:firstColumn="0" w:lastColumn="0" w:oddVBand="0" w:evenVBand="0" w:oddHBand="0" w:evenHBand="0" w:firstRowFirstColumn="0" w:firstRowLastColumn="0" w:lastRowFirstColumn="0" w:lastRowLastColumn="0"/>
              <w:rPr>
                <w:bCs w:val="0"/>
              </w:rPr>
            </w:pPr>
            <w:r w:rsidRPr="003715FE">
              <w:rPr>
                <w:b w:val="0"/>
              </w:rPr>
              <w:t>Operator</w:t>
            </w:r>
          </w:p>
          <w:p w14:paraId="2D7E1E77" w14:textId="77777777" w:rsidR="00C76558" w:rsidRDefault="00C76558" w:rsidP="00E4473D">
            <w:pPr>
              <w:pStyle w:val="Els-NoIndent"/>
              <w:cnfStyle w:val="100000000000" w:firstRow="1" w:lastRow="0" w:firstColumn="0" w:lastColumn="0" w:oddVBand="0" w:evenVBand="0" w:oddHBand="0" w:evenHBand="0" w:firstRowFirstColumn="0" w:firstRowLastColumn="0" w:lastRowFirstColumn="0" w:lastRowLastColumn="0"/>
            </w:pPr>
          </w:p>
        </w:tc>
        <w:tc>
          <w:tcPr>
            <w:tcW w:w="3304" w:type="dxa"/>
          </w:tcPr>
          <w:tbl>
            <w:tblPr>
              <w:tblStyle w:val="TableGrid"/>
              <w:tblW w:w="0" w:type="auto"/>
              <w:tblLook w:val="04A0" w:firstRow="1" w:lastRow="0" w:firstColumn="1" w:lastColumn="0" w:noHBand="0" w:noVBand="1"/>
            </w:tblPr>
            <w:tblGrid>
              <w:gridCol w:w="501"/>
              <w:gridCol w:w="501"/>
              <w:gridCol w:w="501"/>
            </w:tblGrid>
            <w:tr w:rsidR="00C76558" w14:paraId="037A2D5F" w14:textId="77777777" w:rsidTr="00544281">
              <w:trPr>
                <w:trHeight w:val="316"/>
              </w:trPr>
              <w:tc>
                <w:tcPr>
                  <w:tcW w:w="501" w:type="dxa"/>
                </w:tcPr>
                <w:p w14:paraId="151C81FF" w14:textId="77777777" w:rsidR="00C76558" w:rsidRDefault="00C76558" w:rsidP="00C76558">
                  <w:pPr>
                    <w:pStyle w:val="Els-NoIndent"/>
                  </w:pPr>
                  <w:r>
                    <w:lastRenderedPageBreak/>
                    <w:t>0</w:t>
                  </w:r>
                </w:p>
              </w:tc>
              <w:tc>
                <w:tcPr>
                  <w:tcW w:w="501" w:type="dxa"/>
                </w:tcPr>
                <w:p w14:paraId="01B3CE29" w14:textId="77777777" w:rsidR="00C76558" w:rsidRDefault="00C76558" w:rsidP="00C76558">
                  <w:pPr>
                    <w:pStyle w:val="Els-NoIndent"/>
                  </w:pPr>
                  <w:r>
                    <w:t>3</w:t>
                  </w:r>
                </w:p>
              </w:tc>
              <w:tc>
                <w:tcPr>
                  <w:tcW w:w="501" w:type="dxa"/>
                </w:tcPr>
                <w:p w14:paraId="69F8A90C" w14:textId="77777777" w:rsidR="00C76558" w:rsidRDefault="00C76558" w:rsidP="00C76558">
                  <w:pPr>
                    <w:pStyle w:val="Els-NoIndent"/>
                  </w:pPr>
                  <w:r>
                    <w:t>100</w:t>
                  </w:r>
                </w:p>
              </w:tc>
            </w:tr>
            <w:tr w:rsidR="00C76558" w14:paraId="1C5CD276" w14:textId="77777777" w:rsidTr="00544281">
              <w:trPr>
                <w:trHeight w:val="330"/>
              </w:trPr>
              <w:tc>
                <w:tcPr>
                  <w:tcW w:w="501" w:type="dxa"/>
                </w:tcPr>
                <w:p w14:paraId="012B513C" w14:textId="77777777" w:rsidR="00C76558" w:rsidRDefault="00C76558" w:rsidP="00C76558">
                  <w:pPr>
                    <w:pStyle w:val="Els-NoIndent"/>
                  </w:pPr>
                  <w:r>
                    <w:t>0</w:t>
                  </w:r>
                </w:p>
              </w:tc>
              <w:tc>
                <w:tcPr>
                  <w:tcW w:w="501" w:type="dxa"/>
                  <w:shd w:val="clear" w:color="auto" w:fill="BFBFBF" w:themeFill="background1" w:themeFillShade="BF"/>
                </w:tcPr>
                <w:p w14:paraId="75D8155A" w14:textId="33A56EC6" w:rsidR="00C76558" w:rsidRDefault="00C76558" w:rsidP="00C76558">
                  <w:pPr>
                    <w:pStyle w:val="Els-NoIndent"/>
                  </w:pPr>
                  <w:r>
                    <w:t>42</w:t>
                  </w:r>
                </w:p>
              </w:tc>
              <w:tc>
                <w:tcPr>
                  <w:tcW w:w="501" w:type="dxa"/>
                </w:tcPr>
                <w:p w14:paraId="7DB8247D" w14:textId="77777777" w:rsidR="00C76558" w:rsidRDefault="00C76558" w:rsidP="00C76558">
                  <w:pPr>
                    <w:pStyle w:val="Els-NoIndent"/>
                  </w:pPr>
                  <w:r>
                    <w:t>5</w:t>
                  </w:r>
                </w:p>
              </w:tc>
            </w:tr>
            <w:tr w:rsidR="00C76558" w14:paraId="18EE412D" w14:textId="77777777" w:rsidTr="00544281">
              <w:trPr>
                <w:trHeight w:val="316"/>
              </w:trPr>
              <w:tc>
                <w:tcPr>
                  <w:tcW w:w="501" w:type="dxa"/>
                </w:tcPr>
                <w:p w14:paraId="3002C6DE" w14:textId="77777777" w:rsidR="00C76558" w:rsidRDefault="00C76558" w:rsidP="00C76558">
                  <w:pPr>
                    <w:pStyle w:val="Els-NoIndent"/>
                  </w:pPr>
                  <w:r>
                    <w:t>0</w:t>
                  </w:r>
                </w:p>
              </w:tc>
              <w:tc>
                <w:tcPr>
                  <w:tcW w:w="501" w:type="dxa"/>
                </w:tcPr>
                <w:p w14:paraId="75940FDB" w14:textId="77777777" w:rsidR="00C76558" w:rsidRDefault="00C76558" w:rsidP="00C76558">
                  <w:pPr>
                    <w:pStyle w:val="Els-NoIndent"/>
                  </w:pPr>
                  <w:r>
                    <w:t>0</w:t>
                  </w:r>
                </w:p>
              </w:tc>
              <w:tc>
                <w:tcPr>
                  <w:tcW w:w="501" w:type="dxa"/>
                </w:tcPr>
                <w:p w14:paraId="4C314343" w14:textId="77777777" w:rsidR="00C76558" w:rsidRDefault="00C76558" w:rsidP="00C76558">
                  <w:pPr>
                    <w:pStyle w:val="Els-NoIndent"/>
                  </w:pPr>
                  <w:r>
                    <w:t>0</w:t>
                  </w:r>
                </w:p>
              </w:tc>
            </w:tr>
          </w:tbl>
          <w:p w14:paraId="07471B0A" w14:textId="78C84675" w:rsidR="00C76558" w:rsidRPr="003715FE" w:rsidRDefault="00C76558" w:rsidP="00C76558">
            <w:pPr>
              <w:pStyle w:val="Els-NoIndent"/>
              <w:cnfStyle w:val="100000000000" w:firstRow="1" w:lastRow="0" w:firstColumn="0" w:lastColumn="0" w:oddVBand="0" w:evenVBand="0" w:oddHBand="0" w:evenHBand="0" w:firstRowFirstColumn="0" w:firstRowLastColumn="0" w:lastRowFirstColumn="0" w:lastRowLastColumn="0"/>
              <w:rPr>
                <w:b w:val="0"/>
              </w:rPr>
            </w:pPr>
            <w:r>
              <w:rPr>
                <w:b w:val="0"/>
              </w:rPr>
              <w:t>Result after operation</w:t>
            </w:r>
          </w:p>
          <w:p w14:paraId="5A637932" w14:textId="77777777" w:rsidR="00C76558" w:rsidRDefault="00C76558" w:rsidP="00E4473D">
            <w:pPr>
              <w:pStyle w:val="Els-NoIndent"/>
              <w:cnfStyle w:val="100000000000" w:firstRow="1" w:lastRow="0" w:firstColumn="0" w:lastColumn="0" w:oddVBand="0" w:evenVBand="0" w:oddHBand="0" w:evenHBand="0" w:firstRowFirstColumn="0" w:firstRowLastColumn="0" w:lastRowFirstColumn="0" w:lastRowLastColumn="0"/>
            </w:pPr>
          </w:p>
        </w:tc>
      </w:tr>
    </w:tbl>
    <w:p w14:paraId="08B5A4CE" w14:textId="77777777" w:rsidR="00C76558" w:rsidRDefault="00C76558" w:rsidP="00E4473D">
      <w:pPr>
        <w:pStyle w:val="Els-NoIndent"/>
      </w:pPr>
    </w:p>
    <w:p w14:paraId="2B86921E" w14:textId="133BC43F" w:rsidR="003715FE" w:rsidRDefault="003715FE" w:rsidP="00E4473D">
      <w:pPr>
        <w:pStyle w:val="Els-NoIndent"/>
      </w:pPr>
      <w:r>
        <w:t xml:space="preserve">A 3x3 window passes over the entire image until all pixels are operated on. </w:t>
      </w:r>
      <w:r w:rsidR="00C76558">
        <w:t>For example,</w:t>
      </w:r>
      <w:r>
        <w:t xml:space="preserve"> </w:t>
      </w:r>
      <w:r w:rsidR="00C76558">
        <w:t>with the above</w:t>
      </w:r>
      <w:r>
        <w:t xml:space="preserve"> 3x3 window </w:t>
      </w:r>
      <w:r w:rsidR="00C76558">
        <w:t xml:space="preserve">and </w:t>
      </w:r>
      <w:r>
        <w:t>3x3 operator, the current pixel of interes</w:t>
      </w:r>
      <w:r w:rsidR="00C76558">
        <w:t>t, 10, becomes 42</w:t>
      </w:r>
      <w:r>
        <w:t xml:space="preserve">: </w:t>
      </w:r>
    </w:p>
    <w:p w14:paraId="7A0BCDFA" w14:textId="31E9E682" w:rsidR="003715FE" w:rsidRDefault="003715FE" w:rsidP="00E4473D">
      <w:pPr>
        <w:pStyle w:val="Els-NoIndent"/>
      </w:pPr>
    </w:p>
    <w:p w14:paraId="753CD846" w14:textId="3D632A86" w:rsidR="003715FE" w:rsidRDefault="003715FE" w:rsidP="00E4473D">
      <w:pPr>
        <w:pStyle w:val="Els-NoIndent"/>
      </w:pPr>
      <m:oMathPara>
        <m:oMath>
          <m:r>
            <w:rPr>
              <w:rFonts w:ascii="Cambria Math" w:hAnsi="Cambria Math"/>
            </w:rPr>
            <m:t>0*</m:t>
          </m:r>
          <m: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m:t>
          </m:r>
          <m:r>
            <w:rPr>
              <w:rFonts w:ascii="Cambria Math" w:hAnsi="Cambria Math"/>
            </w:rPr>
            <m:t>3</m:t>
          </m:r>
          <m:r>
            <w:rPr>
              <w:rFonts w:ascii="Cambria Math" w:hAnsi="Cambria Math"/>
            </w:rPr>
            <m:t>+0*</m:t>
          </m:r>
          <m:r>
            <w:rPr>
              <w:rFonts w:ascii="Cambria Math" w:hAnsi="Cambria Math"/>
            </w:rPr>
            <m:t>100</m:t>
          </m:r>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m:t>
          </m:r>
          <m:r>
            <w:rPr>
              <w:rFonts w:ascii="Cambria Math" w:hAnsi="Cambria Math"/>
            </w:rPr>
            <m:t>0</m:t>
          </m:r>
          <m:r>
            <w:rPr>
              <w:rFonts w:ascii="Cambria Math" w:hAnsi="Cambria Math"/>
            </w:rPr>
            <m:t>+5*</m:t>
          </m:r>
          <m:r>
            <w:rPr>
              <w:rFonts w:ascii="Cambria Math" w:hAnsi="Cambria Math"/>
            </w:rPr>
            <m:t>10</m:t>
          </m:r>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m:t>
          </m:r>
          <m:r>
            <w:rPr>
              <w:rFonts w:ascii="Cambria Math" w:hAnsi="Cambria Math"/>
            </w:rPr>
            <m:t>5</m:t>
          </m:r>
          <m:r>
            <w:rPr>
              <w:rFonts w:ascii="Cambria Math" w:hAnsi="Cambria Math"/>
            </w:rPr>
            <m:t>+0*</m:t>
          </m:r>
          <m: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m:t>
          </m:r>
          <m:r>
            <w:rPr>
              <w:rFonts w:ascii="Cambria Math" w:hAnsi="Cambria Math"/>
            </w:rPr>
            <m:t>0</m:t>
          </m:r>
          <m:r>
            <w:rPr>
              <w:rFonts w:ascii="Cambria Math" w:hAnsi="Cambria Math"/>
            </w:rPr>
            <m:t>+0*</m:t>
          </m:r>
          <m:r>
            <w:rPr>
              <w:rFonts w:ascii="Cambria Math" w:hAnsi="Cambria Math"/>
            </w:rPr>
            <m:t>0</m:t>
          </m:r>
          <m:r>
            <w:rPr>
              <w:rFonts w:ascii="Cambria Math" w:hAnsi="Cambria Math"/>
            </w:rPr>
            <m:t xml:space="preserve">= </m:t>
          </m:r>
          <m:r>
            <w:rPr>
              <w:rFonts w:ascii="Cambria Math" w:hAnsi="Cambria Math"/>
            </w:rPr>
            <m:t>42</m:t>
          </m:r>
          <m:r>
            <w:rPr>
              <w:rFonts w:ascii="Cambria Math" w:hAnsi="Cambria Math"/>
            </w:rPr>
            <m:t xml:space="preserve"> </m:t>
          </m:r>
        </m:oMath>
      </m:oMathPara>
    </w:p>
    <w:p w14:paraId="32783B92" w14:textId="01E30381" w:rsidR="003715FE" w:rsidRDefault="003715FE" w:rsidP="00E4473D">
      <w:pPr>
        <w:pStyle w:val="Els-NoIndent"/>
      </w:pPr>
    </w:p>
    <w:p w14:paraId="142ED424" w14:textId="77777777" w:rsidR="006F4173" w:rsidRDefault="00C76558" w:rsidP="00E4473D">
      <w:pPr>
        <w:pStyle w:val="Els-NoIndent"/>
      </w:pPr>
      <w:r>
        <w:t xml:space="preserve">In edge cases such as the one above where a 3x3 window is not possible, the value 0 is substituted. </w:t>
      </w:r>
      <w:r w:rsidR="006F4173">
        <w:t xml:space="preserve">The results of different operators are demonstrated in Table 1. </w:t>
      </w:r>
    </w:p>
    <w:p w14:paraId="3A6A4448" w14:textId="77777777" w:rsidR="006F4173" w:rsidRDefault="006F4173" w:rsidP="00E4473D">
      <w:pPr>
        <w:pStyle w:val="Els-NoIndent"/>
      </w:pPr>
    </w:p>
    <w:p w14:paraId="7D0A2781" w14:textId="7ACB1A7A" w:rsidR="00C76558" w:rsidRDefault="006F4173" w:rsidP="0049224F">
      <w:pPr>
        <w:pStyle w:val="Els-NoIndent"/>
        <w:jc w:val="center"/>
      </w:pPr>
      <w:r>
        <w:rPr>
          <w:b/>
        </w:rPr>
        <w:t>Table 1: Re</w:t>
      </w:r>
      <w:r w:rsidR="0049224F">
        <w:rPr>
          <w:b/>
        </w:rPr>
        <w:t>sult of filters on grayscale image</w:t>
      </w:r>
    </w:p>
    <w:p w14:paraId="4E5BEBCC" w14:textId="3771D298" w:rsidR="006F4173" w:rsidRDefault="006F4173" w:rsidP="00E4473D">
      <w:pPr>
        <w:pStyle w:val="Els-NoIndent"/>
      </w:pPr>
    </w:p>
    <w:tbl>
      <w:tblPr>
        <w:tblStyle w:val="TableGrid"/>
        <w:tblW w:w="0" w:type="auto"/>
        <w:tblLook w:val="04A0" w:firstRow="1" w:lastRow="0" w:firstColumn="1" w:lastColumn="0" w:noHBand="0" w:noVBand="1"/>
      </w:tblPr>
      <w:tblGrid>
        <w:gridCol w:w="1929"/>
        <w:gridCol w:w="3790"/>
        <w:gridCol w:w="4193"/>
      </w:tblGrid>
      <w:tr w:rsidR="006F4173" w14:paraId="5004587B" w14:textId="77777777" w:rsidTr="006F4173">
        <w:tc>
          <w:tcPr>
            <w:tcW w:w="1980" w:type="dxa"/>
          </w:tcPr>
          <w:p w14:paraId="48B40D94" w14:textId="05B51D5B" w:rsidR="006F4173" w:rsidRDefault="006F4173" w:rsidP="00E4473D">
            <w:pPr>
              <w:pStyle w:val="Els-NoIndent"/>
            </w:pPr>
            <w:r>
              <w:t>Operator</w:t>
            </w:r>
          </w:p>
        </w:tc>
        <w:tc>
          <w:tcPr>
            <w:tcW w:w="3685" w:type="dxa"/>
          </w:tcPr>
          <w:p w14:paraId="3E79C15B" w14:textId="389FD465" w:rsidR="006F4173" w:rsidRDefault="006F4173" w:rsidP="00E4473D">
            <w:pPr>
              <w:pStyle w:val="Els-NoIndent"/>
            </w:pPr>
            <w:r>
              <w:t>Original</w:t>
            </w:r>
          </w:p>
        </w:tc>
        <w:tc>
          <w:tcPr>
            <w:tcW w:w="4247" w:type="dxa"/>
          </w:tcPr>
          <w:p w14:paraId="5FFB8AB0" w14:textId="08AFC85F" w:rsidR="006F4173" w:rsidRDefault="006F4173" w:rsidP="00E4473D">
            <w:pPr>
              <w:pStyle w:val="Els-NoIndent"/>
            </w:pPr>
            <w:r>
              <w:t>Result</w:t>
            </w:r>
          </w:p>
        </w:tc>
      </w:tr>
      <w:tr w:rsidR="006F4173" w14:paraId="158B48EE" w14:textId="77777777" w:rsidTr="006F4173">
        <w:trPr>
          <w:trHeight w:val="1284"/>
        </w:trPr>
        <w:tc>
          <w:tcPr>
            <w:tcW w:w="1980" w:type="dxa"/>
          </w:tcPr>
          <w:tbl>
            <w:tblPr>
              <w:tblStyle w:val="TableGrid"/>
              <w:tblW w:w="0" w:type="auto"/>
              <w:tblLook w:val="04A0" w:firstRow="1" w:lastRow="0" w:firstColumn="1" w:lastColumn="0" w:noHBand="0" w:noVBand="1"/>
            </w:tblPr>
            <w:tblGrid>
              <w:gridCol w:w="501"/>
              <w:gridCol w:w="501"/>
              <w:gridCol w:w="501"/>
            </w:tblGrid>
            <w:tr w:rsidR="006F4173" w14:paraId="5D8B7A5D" w14:textId="77777777" w:rsidTr="00544281">
              <w:trPr>
                <w:trHeight w:val="316"/>
              </w:trPr>
              <w:tc>
                <w:tcPr>
                  <w:tcW w:w="501" w:type="dxa"/>
                </w:tcPr>
                <w:p w14:paraId="6868BEC6" w14:textId="77777777" w:rsidR="006F4173" w:rsidRDefault="006F4173" w:rsidP="006F4173">
                  <w:pPr>
                    <w:pStyle w:val="Els-NoIndent"/>
                  </w:pPr>
                  <w:r>
                    <w:t>0</w:t>
                  </w:r>
                </w:p>
              </w:tc>
              <w:tc>
                <w:tcPr>
                  <w:tcW w:w="501" w:type="dxa"/>
                </w:tcPr>
                <w:p w14:paraId="156B9211" w14:textId="77777777" w:rsidR="006F4173" w:rsidRDefault="006F4173" w:rsidP="006F4173">
                  <w:pPr>
                    <w:pStyle w:val="Els-NoIndent"/>
                  </w:pPr>
                  <w:r>
                    <w:t>-1</w:t>
                  </w:r>
                </w:p>
              </w:tc>
              <w:tc>
                <w:tcPr>
                  <w:tcW w:w="501" w:type="dxa"/>
                </w:tcPr>
                <w:p w14:paraId="5ACF4B60" w14:textId="77777777" w:rsidR="006F4173" w:rsidRDefault="006F4173" w:rsidP="006F4173">
                  <w:pPr>
                    <w:pStyle w:val="Els-NoIndent"/>
                  </w:pPr>
                  <w:r>
                    <w:t>0</w:t>
                  </w:r>
                </w:p>
              </w:tc>
            </w:tr>
            <w:tr w:rsidR="006F4173" w14:paraId="210BCB76" w14:textId="77777777" w:rsidTr="00544281">
              <w:trPr>
                <w:trHeight w:val="330"/>
              </w:trPr>
              <w:tc>
                <w:tcPr>
                  <w:tcW w:w="501" w:type="dxa"/>
                </w:tcPr>
                <w:p w14:paraId="4AE22F7B" w14:textId="77777777" w:rsidR="006F4173" w:rsidRDefault="006F4173" w:rsidP="006F4173">
                  <w:pPr>
                    <w:pStyle w:val="Els-NoIndent"/>
                  </w:pPr>
                  <w:r>
                    <w:t>-1</w:t>
                  </w:r>
                </w:p>
              </w:tc>
              <w:tc>
                <w:tcPr>
                  <w:tcW w:w="501" w:type="dxa"/>
                </w:tcPr>
                <w:p w14:paraId="62445886" w14:textId="77777777" w:rsidR="006F4173" w:rsidRDefault="006F4173" w:rsidP="006F4173">
                  <w:pPr>
                    <w:pStyle w:val="Els-NoIndent"/>
                  </w:pPr>
                  <w:r>
                    <w:t>5</w:t>
                  </w:r>
                </w:p>
              </w:tc>
              <w:tc>
                <w:tcPr>
                  <w:tcW w:w="501" w:type="dxa"/>
                </w:tcPr>
                <w:p w14:paraId="7304FA86" w14:textId="77777777" w:rsidR="006F4173" w:rsidRDefault="006F4173" w:rsidP="006F4173">
                  <w:pPr>
                    <w:pStyle w:val="Els-NoIndent"/>
                  </w:pPr>
                  <w:r>
                    <w:t>-1</w:t>
                  </w:r>
                </w:p>
              </w:tc>
            </w:tr>
            <w:tr w:rsidR="006F4173" w14:paraId="6B89225B" w14:textId="77777777" w:rsidTr="00544281">
              <w:trPr>
                <w:trHeight w:val="316"/>
              </w:trPr>
              <w:tc>
                <w:tcPr>
                  <w:tcW w:w="501" w:type="dxa"/>
                </w:tcPr>
                <w:p w14:paraId="5C892D2E" w14:textId="77777777" w:rsidR="006F4173" w:rsidRDefault="006F4173" w:rsidP="006F4173">
                  <w:pPr>
                    <w:pStyle w:val="Els-NoIndent"/>
                  </w:pPr>
                  <w:r>
                    <w:t>0</w:t>
                  </w:r>
                </w:p>
              </w:tc>
              <w:tc>
                <w:tcPr>
                  <w:tcW w:w="501" w:type="dxa"/>
                </w:tcPr>
                <w:p w14:paraId="15972A36" w14:textId="77777777" w:rsidR="006F4173" w:rsidRDefault="006F4173" w:rsidP="006F4173">
                  <w:pPr>
                    <w:pStyle w:val="Els-NoIndent"/>
                  </w:pPr>
                  <w:r>
                    <w:t>-1</w:t>
                  </w:r>
                </w:p>
              </w:tc>
              <w:tc>
                <w:tcPr>
                  <w:tcW w:w="501" w:type="dxa"/>
                </w:tcPr>
                <w:p w14:paraId="633B0DB1" w14:textId="77777777" w:rsidR="006F4173" w:rsidRDefault="006F4173" w:rsidP="006F4173">
                  <w:pPr>
                    <w:pStyle w:val="Els-NoIndent"/>
                  </w:pPr>
                  <w:r>
                    <w:t>0</w:t>
                  </w:r>
                </w:p>
              </w:tc>
            </w:tr>
          </w:tbl>
          <w:p w14:paraId="51C338A8" w14:textId="2A069A12" w:rsidR="006F4173" w:rsidRDefault="006F4173" w:rsidP="006F4173">
            <w:pPr>
              <w:pStyle w:val="Els-NoIndent"/>
            </w:pPr>
          </w:p>
        </w:tc>
        <w:tc>
          <w:tcPr>
            <w:tcW w:w="3685" w:type="dxa"/>
          </w:tcPr>
          <w:p w14:paraId="496153EE" w14:textId="379385FC" w:rsidR="006F4173" w:rsidRDefault="006F4173" w:rsidP="00E4473D">
            <w:pPr>
              <w:pStyle w:val="Els-NoIndent"/>
            </w:pPr>
            <w:r>
              <w:rPr>
                <w:noProof/>
              </w:rPr>
              <w:object w:dxaOrig="1440" w:dyaOrig="1440" w14:anchorId="3DE36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pt;margin-top:6.05pt;width:176.75pt;height:107.9pt;z-index:251659264;mso-position-horizontal-relative:text;mso-position-vertical-relative:text;mso-width-relative:page;mso-height-relative:page">
                  <v:imagedata r:id="rId13" o:title=""/>
                  <w10:wrap type="square"/>
                </v:shape>
                <o:OLEObject Type="Embed" ProgID="PBrush" ShapeID="_x0000_s1027" DrawAspect="Content" ObjectID="_1604422574" r:id="rId14"/>
              </w:object>
            </w:r>
          </w:p>
        </w:tc>
        <w:tc>
          <w:tcPr>
            <w:tcW w:w="4247" w:type="dxa"/>
          </w:tcPr>
          <w:p w14:paraId="35DDB591" w14:textId="038FE6A0" w:rsidR="006F4173" w:rsidRDefault="006F4173" w:rsidP="00E4473D">
            <w:pPr>
              <w:pStyle w:val="Els-NoIndent"/>
            </w:pPr>
            <w:r>
              <w:rPr>
                <w:noProof/>
              </w:rPr>
              <w:object w:dxaOrig="1440" w:dyaOrig="1440" w14:anchorId="1C5CF9FE">
                <v:shape id="_x0000_s1029" type="#_x0000_t75" style="position:absolute;left:0;text-align:left;margin-left:2.9pt;margin-top:5.15pt;width:171.65pt;height:105.15pt;z-index:251661312;mso-position-horizontal-relative:text;mso-position-vertical-relative:text;mso-width-relative:page;mso-height-relative:page">
                  <v:imagedata r:id="rId15" o:title=""/>
                  <w10:wrap type="square"/>
                </v:shape>
                <o:OLEObject Type="Embed" ProgID="PBrush" ShapeID="_x0000_s1029" DrawAspect="Content" ObjectID="_1604422575" r:id="rId16"/>
              </w:object>
            </w:r>
          </w:p>
        </w:tc>
      </w:tr>
      <w:tr w:rsidR="006F4173" w14:paraId="3F6FE579" w14:textId="77777777" w:rsidTr="006F4173">
        <w:tc>
          <w:tcPr>
            <w:tcW w:w="1980" w:type="dxa"/>
          </w:tcPr>
          <w:tbl>
            <w:tblPr>
              <w:tblStyle w:val="TableGrid"/>
              <w:tblW w:w="0" w:type="auto"/>
              <w:tblLook w:val="04A0" w:firstRow="1" w:lastRow="0" w:firstColumn="1" w:lastColumn="0" w:noHBand="0" w:noVBand="1"/>
            </w:tblPr>
            <w:tblGrid>
              <w:gridCol w:w="501"/>
              <w:gridCol w:w="501"/>
              <w:gridCol w:w="501"/>
            </w:tblGrid>
            <w:tr w:rsidR="006F4173" w14:paraId="5F0CA949" w14:textId="77777777" w:rsidTr="00544281">
              <w:trPr>
                <w:trHeight w:val="316"/>
              </w:trPr>
              <w:tc>
                <w:tcPr>
                  <w:tcW w:w="501" w:type="dxa"/>
                </w:tcPr>
                <w:p w14:paraId="0B084BF7" w14:textId="30D6490C" w:rsidR="006F4173" w:rsidRDefault="006F4173" w:rsidP="006F4173">
                  <w:pPr>
                    <w:pStyle w:val="Els-NoIndent"/>
                  </w:pPr>
                  <w:r>
                    <w:t>1/9</w:t>
                  </w:r>
                </w:p>
              </w:tc>
              <w:tc>
                <w:tcPr>
                  <w:tcW w:w="501" w:type="dxa"/>
                </w:tcPr>
                <w:p w14:paraId="5856FBE7" w14:textId="551D16D4" w:rsidR="006F4173" w:rsidRDefault="006F4173" w:rsidP="006F4173">
                  <w:pPr>
                    <w:pStyle w:val="Els-NoIndent"/>
                  </w:pPr>
                  <w:r>
                    <w:t>1/9</w:t>
                  </w:r>
                </w:p>
              </w:tc>
              <w:tc>
                <w:tcPr>
                  <w:tcW w:w="501" w:type="dxa"/>
                </w:tcPr>
                <w:p w14:paraId="1C0AA29A" w14:textId="531EB5E2" w:rsidR="006F4173" w:rsidRDefault="006F4173" w:rsidP="006F4173">
                  <w:pPr>
                    <w:pStyle w:val="Els-NoIndent"/>
                  </w:pPr>
                  <w:r>
                    <w:t>1/9</w:t>
                  </w:r>
                </w:p>
              </w:tc>
            </w:tr>
            <w:tr w:rsidR="006F4173" w14:paraId="0A0EE19E" w14:textId="77777777" w:rsidTr="00544281">
              <w:trPr>
                <w:trHeight w:val="330"/>
              </w:trPr>
              <w:tc>
                <w:tcPr>
                  <w:tcW w:w="501" w:type="dxa"/>
                </w:tcPr>
                <w:p w14:paraId="03C75055" w14:textId="63AECB9E" w:rsidR="006F4173" w:rsidRDefault="006F4173" w:rsidP="006F4173">
                  <w:pPr>
                    <w:pStyle w:val="Els-NoIndent"/>
                  </w:pPr>
                  <w:r>
                    <w:t>1/9</w:t>
                  </w:r>
                </w:p>
              </w:tc>
              <w:tc>
                <w:tcPr>
                  <w:tcW w:w="501" w:type="dxa"/>
                </w:tcPr>
                <w:p w14:paraId="10617532" w14:textId="2C30396A" w:rsidR="006F4173" w:rsidRDefault="006F4173" w:rsidP="006F4173">
                  <w:pPr>
                    <w:pStyle w:val="Els-NoIndent"/>
                  </w:pPr>
                  <w:r>
                    <w:t>1/9</w:t>
                  </w:r>
                </w:p>
              </w:tc>
              <w:tc>
                <w:tcPr>
                  <w:tcW w:w="501" w:type="dxa"/>
                </w:tcPr>
                <w:p w14:paraId="05D9A801" w14:textId="09FA054D" w:rsidR="006F4173" w:rsidRDefault="006F4173" w:rsidP="006F4173">
                  <w:pPr>
                    <w:pStyle w:val="Els-NoIndent"/>
                  </w:pPr>
                  <w:r>
                    <w:t>1/9</w:t>
                  </w:r>
                </w:p>
              </w:tc>
            </w:tr>
            <w:tr w:rsidR="006F4173" w14:paraId="0DDB69DD" w14:textId="77777777" w:rsidTr="00544281">
              <w:trPr>
                <w:trHeight w:val="316"/>
              </w:trPr>
              <w:tc>
                <w:tcPr>
                  <w:tcW w:w="501" w:type="dxa"/>
                </w:tcPr>
                <w:p w14:paraId="77F2272A" w14:textId="3E41E13B" w:rsidR="006F4173" w:rsidRDefault="006F4173" w:rsidP="006F4173">
                  <w:pPr>
                    <w:pStyle w:val="Els-NoIndent"/>
                  </w:pPr>
                  <w:r>
                    <w:t>1/9</w:t>
                  </w:r>
                </w:p>
              </w:tc>
              <w:tc>
                <w:tcPr>
                  <w:tcW w:w="501" w:type="dxa"/>
                </w:tcPr>
                <w:p w14:paraId="1FD55C03" w14:textId="0F06BA3E" w:rsidR="006F4173" w:rsidRDefault="006F4173" w:rsidP="006F4173">
                  <w:pPr>
                    <w:pStyle w:val="Els-NoIndent"/>
                  </w:pPr>
                  <w:r>
                    <w:t>1/9</w:t>
                  </w:r>
                </w:p>
              </w:tc>
              <w:tc>
                <w:tcPr>
                  <w:tcW w:w="501" w:type="dxa"/>
                </w:tcPr>
                <w:p w14:paraId="5737AC57" w14:textId="3F246F80" w:rsidR="006F4173" w:rsidRDefault="006F4173" w:rsidP="006F4173">
                  <w:pPr>
                    <w:pStyle w:val="Els-NoIndent"/>
                  </w:pPr>
                  <w:r>
                    <w:t>1/9</w:t>
                  </w:r>
                </w:p>
              </w:tc>
            </w:tr>
          </w:tbl>
          <w:p w14:paraId="1B79905B" w14:textId="77777777" w:rsidR="006F4173" w:rsidRDefault="006F4173" w:rsidP="00E4473D">
            <w:pPr>
              <w:pStyle w:val="Els-NoIndent"/>
            </w:pPr>
          </w:p>
        </w:tc>
        <w:tc>
          <w:tcPr>
            <w:tcW w:w="3685" w:type="dxa"/>
          </w:tcPr>
          <w:p w14:paraId="21A3A7E3" w14:textId="5BA79120" w:rsidR="006F4173" w:rsidRDefault="006F4173" w:rsidP="00E4473D">
            <w:pPr>
              <w:pStyle w:val="Els-NoIndent"/>
            </w:pPr>
            <w:r>
              <w:rPr>
                <w:noProof/>
              </w:rPr>
              <w:object w:dxaOrig="1440" w:dyaOrig="1440" w14:anchorId="3DE36E47">
                <v:shape id="_x0000_s1033" type="#_x0000_t75" style="position:absolute;left:0;text-align:left;margin-left:-.75pt;margin-top:4.65pt;width:178.4pt;height:108.9pt;z-index:251662336;mso-position-horizontal-relative:text;mso-position-vertical-relative:text;mso-width-relative:page;mso-height-relative:page">
                  <v:imagedata r:id="rId13" o:title=""/>
                  <w10:wrap type="square"/>
                </v:shape>
                <o:OLEObject Type="Embed" ProgID="PBrush" ShapeID="_x0000_s1033" DrawAspect="Content" ObjectID="_1604422576" r:id="rId17"/>
              </w:object>
            </w:r>
          </w:p>
        </w:tc>
        <w:tc>
          <w:tcPr>
            <w:tcW w:w="4247" w:type="dxa"/>
          </w:tcPr>
          <w:p w14:paraId="1E6C651E" w14:textId="209DC332" w:rsidR="006F4173" w:rsidRDefault="0049224F" w:rsidP="00E4473D">
            <w:pPr>
              <w:pStyle w:val="Els-NoIndent"/>
            </w:pPr>
            <w:r>
              <w:rPr>
                <w:noProof/>
              </w:rPr>
              <w:object w:dxaOrig="1440" w:dyaOrig="1440" w14:anchorId="1D4AD3DF">
                <v:shape id="_x0000_s1034" type="#_x0000_t75" style="position:absolute;left:0;text-align:left;margin-left:.15pt;margin-top:5.9pt;width:175.5pt;height:108.25pt;z-index:251664384;mso-position-horizontal-relative:text;mso-position-vertical-relative:text;mso-width-relative:page;mso-height-relative:page">
                  <v:imagedata r:id="rId18" o:title=""/>
                  <w10:wrap type="square"/>
                </v:shape>
                <o:OLEObject Type="Embed" ProgID="PBrush" ShapeID="_x0000_s1034" DrawAspect="Content" ObjectID="_1604422577" r:id="rId19"/>
              </w:object>
            </w:r>
          </w:p>
        </w:tc>
      </w:tr>
    </w:tbl>
    <w:p w14:paraId="24A8D0C3" w14:textId="77777777" w:rsidR="006F4173" w:rsidRDefault="006F4173" w:rsidP="00E4473D">
      <w:pPr>
        <w:pStyle w:val="Els-NoIndent"/>
      </w:pPr>
    </w:p>
    <w:p w14:paraId="04B3E432" w14:textId="6B73CFD2" w:rsidR="00E26FDE" w:rsidRDefault="0049224F" w:rsidP="00E4473D">
      <w:pPr>
        <w:pStyle w:val="Els-NoIndent"/>
      </w:pPr>
      <w:r>
        <w:t>The first filter sharpens the image and the second filter blurs the image. The floats in the filter can be changed to alter the degree of sharpening and blurring on the image.</w:t>
      </w:r>
    </w:p>
    <w:p w14:paraId="0EEE43C2" w14:textId="77777777" w:rsidR="00E26FDE" w:rsidRPr="00A6350D" w:rsidRDefault="00E26FDE" w:rsidP="00E4473D">
      <w:pPr>
        <w:pStyle w:val="Els-NoIndent"/>
      </w:pPr>
    </w:p>
    <w:p w14:paraId="27A7C49D" w14:textId="5A31E38A" w:rsidR="00AD6F25" w:rsidRPr="00A6350D" w:rsidRDefault="008450BC" w:rsidP="00284AD4">
      <w:pPr>
        <w:pStyle w:val="Els-2ndorder-head"/>
        <w:jc w:val="both"/>
      </w:pPr>
      <w:r>
        <w:t>Connected Regions</w:t>
      </w:r>
    </w:p>
    <w:p w14:paraId="6A2E849D" w14:textId="46AC8D01" w:rsidR="002302A1" w:rsidRDefault="00E100CD" w:rsidP="00F05F2A">
      <w:pPr>
        <w:pStyle w:val="Els-NoIndent"/>
      </w:pPr>
      <w:r>
        <w:t>The next stage of the system is converting the grayscale image to black and whit</w:t>
      </w:r>
      <w:r w:rsidR="00711839">
        <w:t>e identifying connected regions</w:t>
      </w:r>
      <w:r>
        <w:t xml:space="preserve">. </w:t>
      </w:r>
      <w:r w:rsidR="00272A34">
        <w:t xml:space="preserve">First, the algorithm accepts an input file name and a desired output file name. The input image could be in </w:t>
      </w:r>
      <w:proofErr w:type="spellStart"/>
      <w:r w:rsidR="00272A34">
        <w:t>colour</w:t>
      </w:r>
      <w:proofErr w:type="spellEnd"/>
      <w:r w:rsidR="00272A34">
        <w:t>, so the first step is to make it grayscale. Then, the program traverses through all pixels and if the pixel value is above the programmer-set threshold (in this case 150), it becomes black</w:t>
      </w:r>
      <w:r w:rsidR="0054775C">
        <w:t>. O</w:t>
      </w:r>
      <w:r w:rsidR="00272A34">
        <w:t>therwise</w:t>
      </w:r>
      <w:r w:rsidR="0054775C">
        <w:t xml:space="preserve">, the pixel becomes white. </w:t>
      </w:r>
      <w:r w:rsidR="000A585B">
        <w:t xml:space="preserve">Sample output with different thresholds is shown in Table 2. </w:t>
      </w:r>
    </w:p>
    <w:p w14:paraId="64AA306F" w14:textId="701100B1" w:rsidR="00A83AE5" w:rsidRDefault="00A83AE5" w:rsidP="00F05F2A">
      <w:pPr>
        <w:pStyle w:val="Els-NoIndent"/>
      </w:pPr>
    </w:p>
    <w:p w14:paraId="5754757E" w14:textId="5E2C51E4" w:rsidR="00A83AE5" w:rsidRDefault="00A83AE5" w:rsidP="00F05F2A">
      <w:pPr>
        <w:pStyle w:val="Els-NoIndent"/>
      </w:pPr>
    </w:p>
    <w:p w14:paraId="654E7FFA" w14:textId="0F908618" w:rsidR="00A83AE5" w:rsidRDefault="00A83AE5" w:rsidP="00F05F2A">
      <w:pPr>
        <w:pStyle w:val="Els-NoIndent"/>
      </w:pPr>
    </w:p>
    <w:p w14:paraId="36750C41" w14:textId="4363E2AB" w:rsidR="00A83AE5" w:rsidRDefault="00A83AE5" w:rsidP="00F05F2A">
      <w:pPr>
        <w:pStyle w:val="Els-NoIndent"/>
      </w:pPr>
    </w:p>
    <w:p w14:paraId="69FB97C7" w14:textId="73FAAF71" w:rsidR="00A83AE5" w:rsidRDefault="00A83AE5" w:rsidP="00F05F2A">
      <w:pPr>
        <w:pStyle w:val="Els-NoIndent"/>
      </w:pPr>
    </w:p>
    <w:p w14:paraId="73296F71" w14:textId="17A549C0" w:rsidR="00A83AE5" w:rsidRDefault="00A83AE5" w:rsidP="00F05F2A">
      <w:pPr>
        <w:pStyle w:val="Els-NoIndent"/>
      </w:pPr>
    </w:p>
    <w:p w14:paraId="3B0AFC6E" w14:textId="2F82CBD9" w:rsidR="00A83AE5" w:rsidRDefault="00A83AE5" w:rsidP="00F05F2A">
      <w:pPr>
        <w:pStyle w:val="Els-NoIndent"/>
      </w:pPr>
    </w:p>
    <w:p w14:paraId="47D30D09" w14:textId="06A7FDDF" w:rsidR="00A83AE5" w:rsidRDefault="00A83AE5" w:rsidP="00F05F2A">
      <w:pPr>
        <w:pStyle w:val="Els-NoIndent"/>
      </w:pPr>
    </w:p>
    <w:p w14:paraId="75C30131" w14:textId="5511A2F2" w:rsidR="00A83AE5" w:rsidRDefault="00A83AE5" w:rsidP="00F05F2A">
      <w:pPr>
        <w:pStyle w:val="Els-NoIndent"/>
      </w:pPr>
    </w:p>
    <w:p w14:paraId="20A4F85B" w14:textId="77777777" w:rsidR="00A83AE5" w:rsidRDefault="00A83AE5" w:rsidP="00F05F2A">
      <w:pPr>
        <w:pStyle w:val="Els-NoIndent"/>
      </w:pPr>
    </w:p>
    <w:p w14:paraId="4956D3E4" w14:textId="6D97F6B9" w:rsidR="000A585B" w:rsidRDefault="000A585B" w:rsidP="00F05F2A">
      <w:pPr>
        <w:pStyle w:val="Els-NoIndent"/>
      </w:pPr>
    </w:p>
    <w:p w14:paraId="5E21F3E8" w14:textId="77777777" w:rsidR="008450BC" w:rsidRDefault="008450BC" w:rsidP="00F05F2A">
      <w:pPr>
        <w:pStyle w:val="Els-NoIndent"/>
      </w:pPr>
    </w:p>
    <w:p w14:paraId="143274DD" w14:textId="21319B5C" w:rsidR="000A585B" w:rsidRPr="000A585B" w:rsidRDefault="000A585B" w:rsidP="000A585B">
      <w:pPr>
        <w:pStyle w:val="Els-NoIndent"/>
        <w:jc w:val="center"/>
        <w:rPr>
          <w:b/>
        </w:rPr>
      </w:pPr>
      <w:r w:rsidRPr="000A585B">
        <w:rPr>
          <w:b/>
        </w:rPr>
        <w:lastRenderedPageBreak/>
        <w:t>Table 2: Grayscale to black and white image</w:t>
      </w:r>
    </w:p>
    <w:p w14:paraId="3BFC2D63" w14:textId="3681035F" w:rsidR="000A585B" w:rsidRDefault="000A585B" w:rsidP="00F05F2A">
      <w:pPr>
        <w:pStyle w:val="Els-NoIndent"/>
        <w:rPr>
          <w:color w:val="FF0000"/>
        </w:rPr>
      </w:pPr>
    </w:p>
    <w:tbl>
      <w:tblPr>
        <w:tblStyle w:val="TableGrid"/>
        <w:tblW w:w="0" w:type="auto"/>
        <w:tblLook w:val="04A0" w:firstRow="1" w:lastRow="0" w:firstColumn="1" w:lastColumn="0" w:noHBand="0" w:noVBand="1"/>
      </w:tblPr>
      <w:tblGrid>
        <w:gridCol w:w="2267"/>
        <w:gridCol w:w="3673"/>
        <w:gridCol w:w="3972"/>
      </w:tblGrid>
      <w:tr w:rsidR="008450BC" w:rsidRPr="008450BC" w14:paraId="4D6CCD06" w14:textId="77777777" w:rsidTr="000A585B">
        <w:tc>
          <w:tcPr>
            <w:tcW w:w="3304" w:type="dxa"/>
          </w:tcPr>
          <w:p w14:paraId="10CD67BF" w14:textId="3B79A80E" w:rsidR="000A585B" w:rsidRPr="008450BC" w:rsidRDefault="000A585B" w:rsidP="00F05F2A">
            <w:pPr>
              <w:pStyle w:val="Els-NoIndent"/>
            </w:pPr>
            <w:r w:rsidRPr="008450BC">
              <w:t>Threshold</w:t>
            </w:r>
          </w:p>
        </w:tc>
        <w:tc>
          <w:tcPr>
            <w:tcW w:w="3304" w:type="dxa"/>
          </w:tcPr>
          <w:p w14:paraId="3311C5A8" w14:textId="14312F44" w:rsidR="000A585B" w:rsidRPr="008450BC" w:rsidRDefault="000A585B" w:rsidP="00F05F2A">
            <w:pPr>
              <w:pStyle w:val="Els-NoIndent"/>
            </w:pPr>
            <w:r w:rsidRPr="008450BC">
              <w:t>Original</w:t>
            </w:r>
          </w:p>
        </w:tc>
        <w:tc>
          <w:tcPr>
            <w:tcW w:w="3304" w:type="dxa"/>
          </w:tcPr>
          <w:p w14:paraId="4BD88B82" w14:textId="02BB408C" w:rsidR="000A585B" w:rsidRPr="008450BC" w:rsidRDefault="000A585B" w:rsidP="00F05F2A">
            <w:pPr>
              <w:pStyle w:val="Els-NoIndent"/>
            </w:pPr>
            <w:r w:rsidRPr="008450BC">
              <w:t>Result</w:t>
            </w:r>
          </w:p>
        </w:tc>
      </w:tr>
      <w:tr w:rsidR="008450BC" w:rsidRPr="008450BC" w14:paraId="531132E4" w14:textId="77777777" w:rsidTr="000A585B">
        <w:tc>
          <w:tcPr>
            <w:tcW w:w="3304" w:type="dxa"/>
          </w:tcPr>
          <w:p w14:paraId="62022E01" w14:textId="0DDBE8A0" w:rsidR="000A585B" w:rsidRPr="008450BC" w:rsidRDefault="000A585B" w:rsidP="00F05F2A">
            <w:pPr>
              <w:pStyle w:val="Els-NoIndent"/>
            </w:pPr>
            <w:r w:rsidRPr="008450BC">
              <w:t>150</w:t>
            </w:r>
          </w:p>
        </w:tc>
        <w:tc>
          <w:tcPr>
            <w:tcW w:w="3304" w:type="dxa"/>
          </w:tcPr>
          <w:p w14:paraId="08ABB981" w14:textId="0B15750C" w:rsidR="000A585B" w:rsidRPr="008450BC" w:rsidRDefault="000A585B" w:rsidP="00F05F2A">
            <w:pPr>
              <w:pStyle w:val="Els-NoIndent"/>
            </w:pPr>
            <w:r w:rsidRPr="008450BC">
              <w:rPr>
                <w:noProof/>
              </w:rPr>
              <w:object w:dxaOrig="1440" w:dyaOrig="1440" w14:anchorId="44263455">
                <v:shape id="_x0000_s1036" type="#_x0000_t75" style="position:absolute;left:0;text-align:left;margin-left:.15pt;margin-top:11.25pt;width:172.5pt;height:106.4pt;z-index:251666432;mso-position-horizontal-relative:text;mso-position-vertical-relative:text;mso-width-relative:page;mso-height-relative:page">
                  <v:imagedata r:id="rId20" o:title=""/>
                  <w10:wrap type="square"/>
                </v:shape>
                <o:OLEObject Type="Embed" ProgID="PBrush" ShapeID="_x0000_s1036" DrawAspect="Content" ObjectID="_1604422578" r:id="rId21"/>
              </w:object>
            </w:r>
          </w:p>
        </w:tc>
        <w:tc>
          <w:tcPr>
            <w:tcW w:w="3304" w:type="dxa"/>
          </w:tcPr>
          <w:p w14:paraId="3EF834DF" w14:textId="7C8222DE" w:rsidR="000A585B" w:rsidRPr="008450BC" w:rsidRDefault="000A585B" w:rsidP="00F05F2A">
            <w:pPr>
              <w:pStyle w:val="Els-NoIndent"/>
            </w:pPr>
            <w:r w:rsidRPr="008450BC">
              <w:rPr>
                <w:noProof/>
              </w:rPr>
              <w:object w:dxaOrig="1440" w:dyaOrig="1440" w14:anchorId="4254C1CC">
                <v:shape id="_x0000_s1037" type="#_x0000_t75" style="position:absolute;left:0;text-align:left;margin-left:-1pt;margin-top:5.1pt;width:187.5pt;height:116.05pt;z-index:251668480;mso-position-horizontal-relative:text;mso-position-vertical-relative:text;mso-width-relative:page;mso-height-relative:page">
                  <v:imagedata r:id="rId22" o:title=""/>
                  <w10:wrap type="square"/>
                </v:shape>
                <o:OLEObject Type="Embed" ProgID="PBrush" ShapeID="_x0000_s1037" DrawAspect="Content" ObjectID="_1604422579" r:id="rId23"/>
              </w:object>
            </w:r>
          </w:p>
        </w:tc>
      </w:tr>
      <w:tr w:rsidR="008450BC" w:rsidRPr="008450BC" w14:paraId="49371A1F" w14:textId="77777777" w:rsidTr="000A585B">
        <w:tc>
          <w:tcPr>
            <w:tcW w:w="3304" w:type="dxa"/>
          </w:tcPr>
          <w:p w14:paraId="55DA3389" w14:textId="4891E3AC" w:rsidR="000A585B" w:rsidRPr="008450BC" w:rsidRDefault="000A585B" w:rsidP="00F05F2A">
            <w:pPr>
              <w:pStyle w:val="Els-NoIndent"/>
            </w:pPr>
            <w:r w:rsidRPr="008450BC">
              <w:t>100</w:t>
            </w:r>
          </w:p>
        </w:tc>
        <w:tc>
          <w:tcPr>
            <w:tcW w:w="3304" w:type="dxa"/>
          </w:tcPr>
          <w:p w14:paraId="2EF7FF63" w14:textId="51380601" w:rsidR="000A585B" w:rsidRPr="008450BC" w:rsidRDefault="000A585B" w:rsidP="00F05F2A">
            <w:pPr>
              <w:pStyle w:val="Els-NoIndent"/>
            </w:pPr>
            <w:r w:rsidRPr="008450BC">
              <w:rPr>
                <w:noProof/>
              </w:rPr>
              <w:object w:dxaOrig="1440" w:dyaOrig="1440" w14:anchorId="44263455">
                <v:shape id="_x0000_s1040" type="#_x0000_t75" style="position:absolute;left:0;text-align:left;margin-left:-1.15pt;margin-top:13.5pt;width:172.5pt;height:106.4pt;z-index:251670528;mso-position-horizontal-relative:text;mso-position-vertical-relative:text;mso-width-relative:page;mso-height-relative:page">
                  <v:imagedata r:id="rId20" o:title=""/>
                  <w10:wrap type="square"/>
                </v:shape>
                <o:OLEObject Type="Embed" ProgID="PBrush" ShapeID="_x0000_s1040" DrawAspect="Content" ObjectID="_1604422580" r:id="rId24"/>
              </w:object>
            </w:r>
          </w:p>
        </w:tc>
        <w:tc>
          <w:tcPr>
            <w:tcW w:w="3304" w:type="dxa"/>
          </w:tcPr>
          <w:p w14:paraId="7B0D5306" w14:textId="27808AB2" w:rsidR="000A585B" w:rsidRPr="008450BC" w:rsidRDefault="000A585B" w:rsidP="00F05F2A">
            <w:pPr>
              <w:pStyle w:val="Els-NoIndent"/>
            </w:pPr>
            <w:r w:rsidRPr="008450BC">
              <w:rPr>
                <w:noProof/>
              </w:rPr>
              <w:object w:dxaOrig="1440" w:dyaOrig="1440" w14:anchorId="79903DCF">
                <v:shape id="_x0000_s1039" type="#_x0000_t75" style="position:absolute;left:0;text-align:left;margin-left:-1pt;margin-top:9.3pt;width:187.5pt;height:115.35pt;z-index:251669504;mso-position-horizontal-relative:text;mso-position-vertical-relative:text;mso-width-relative:page;mso-height-relative:page">
                  <v:imagedata r:id="rId25" o:title=""/>
                  <w10:wrap type="square"/>
                </v:shape>
                <o:OLEObject Type="Embed" ProgID="PBrush" ShapeID="_x0000_s1039" DrawAspect="Content" ObjectID="_1604422581" r:id="rId26"/>
              </w:object>
            </w:r>
          </w:p>
        </w:tc>
      </w:tr>
    </w:tbl>
    <w:p w14:paraId="3FDD755F" w14:textId="7B922BE2" w:rsidR="000A585B" w:rsidRPr="008450BC" w:rsidRDefault="000A585B" w:rsidP="00F05F2A">
      <w:pPr>
        <w:pStyle w:val="Els-NoIndent"/>
      </w:pPr>
    </w:p>
    <w:p w14:paraId="31AA6999" w14:textId="6C5AAC7C" w:rsidR="008450BC" w:rsidRPr="008450BC" w:rsidRDefault="008450BC" w:rsidP="00F05F2A">
      <w:pPr>
        <w:pStyle w:val="Els-NoIndent"/>
      </w:pPr>
    </w:p>
    <w:p w14:paraId="69417A72" w14:textId="5FB99B78" w:rsidR="000A585B" w:rsidRDefault="008450BC" w:rsidP="00F05F2A">
      <w:pPr>
        <w:pStyle w:val="Els-NoIndent"/>
      </w:pPr>
      <w:r>
        <w:t xml:space="preserve">The next </w:t>
      </w:r>
      <w:r w:rsidR="007279D4">
        <w:t>step</w:t>
      </w:r>
      <w:r>
        <w:t xml:space="preserve"> of this stage identifies </w:t>
      </w:r>
      <w:r w:rsidR="007279D4">
        <w:t xml:space="preserve">all connected regions in the image and counts the number of pixels in each connected region. The algorithm used is called the Two Pass algorithm, and the code in the system was adapted from pseudo code from an article titled “Connected-component Labeling” on Wikipedia. On the first pass of the algorithm, the image is traversed pixel by pixel. When a black pixel is found, it receives the smallest component label of its </w:t>
      </w:r>
      <w:proofErr w:type="spellStart"/>
      <w:r w:rsidR="007279D4">
        <w:t>neighbours</w:t>
      </w:r>
      <w:proofErr w:type="spellEnd"/>
      <w:r w:rsidR="007279D4">
        <w:t xml:space="preserve"> in a 3x3 window. If no </w:t>
      </w:r>
      <w:proofErr w:type="spellStart"/>
      <w:r w:rsidR="007279D4">
        <w:t>neighbours</w:t>
      </w:r>
      <w:proofErr w:type="spellEnd"/>
      <w:r w:rsidR="007279D4">
        <w:t xml:space="preserve"> have been labeled yet, the current pixel receives a unique label. </w:t>
      </w:r>
      <w:r w:rsidR="00C04244">
        <w:t xml:space="preserve">The labels are stored in their own data structure that maps to the </w:t>
      </w:r>
      <w:r w:rsidR="00854D84">
        <w:t>image</w:t>
      </w:r>
      <w:r w:rsidR="00C04244">
        <w:t xml:space="preserve">, so the original image is not altered. </w:t>
      </w:r>
      <w:r w:rsidR="00DA2F7F">
        <w:t>The second pass traverses through every pixel again and checks that each pixel has the smallest label possible. A sample output of the program is shown in Table 3.</w:t>
      </w:r>
    </w:p>
    <w:p w14:paraId="7E54B744" w14:textId="1307A145" w:rsidR="00346888" w:rsidRDefault="00346888" w:rsidP="00F05F2A">
      <w:pPr>
        <w:pStyle w:val="Els-NoIndent"/>
      </w:pPr>
    </w:p>
    <w:p w14:paraId="26C28765" w14:textId="4E0634AB" w:rsidR="00346888" w:rsidRPr="00346888" w:rsidRDefault="00346888" w:rsidP="00346888">
      <w:pPr>
        <w:pStyle w:val="Els-NoIndent"/>
        <w:jc w:val="center"/>
        <w:rPr>
          <w:b/>
        </w:rPr>
      </w:pPr>
      <w:r w:rsidRPr="00346888">
        <w:rPr>
          <w:b/>
        </w:rPr>
        <w:t>Table 3: Sample output of connected segments algorithm</w:t>
      </w:r>
    </w:p>
    <w:p w14:paraId="2D6CB7D5" w14:textId="3ED51F7A" w:rsidR="00DA2F7F" w:rsidRDefault="00DA2F7F" w:rsidP="00F05F2A">
      <w:pPr>
        <w:pStyle w:val="Els-NoIndent"/>
      </w:pPr>
    </w:p>
    <w:tbl>
      <w:tblPr>
        <w:tblStyle w:val="TableGrid"/>
        <w:tblW w:w="0" w:type="auto"/>
        <w:tblLook w:val="04A0" w:firstRow="1" w:lastRow="0" w:firstColumn="1" w:lastColumn="0" w:noHBand="0" w:noVBand="1"/>
      </w:tblPr>
      <w:tblGrid>
        <w:gridCol w:w="4956"/>
        <w:gridCol w:w="4956"/>
      </w:tblGrid>
      <w:tr w:rsidR="00DA2F7F" w14:paraId="265523DF" w14:textId="77777777" w:rsidTr="00DA2F7F">
        <w:tc>
          <w:tcPr>
            <w:tcW w:w="4956" w:type="dxa"/>
          </w:tcPr>
          <w:p w14:paraId="7C522EFD" w14:textId="2CE2934E" w:rsidR="00DA2F7F" w:rsidRDefault="00DA2F7F" w:rsidP="00F05F2A">
            <w:pPr>
              <w:pStyle w:val="Els-NoIndent"/>
            </w:pPr>
            <w:r>
              <w:t>Input Image</w:t>
            </w:r>
          </w:p>
        </w:tc>
        <w:tc>
          <w:tcPr>
            <w:tcW w:w="4956" w:type="dxa"/>
          </w:tcPr>
          <w:p w14:paraId="77E1A3C8" w14:textId="3FA82C2A" w:rsidR="00DA2F7F" w:rsidRDefault="00DA2F7F" w:rsidP="00F05F2A">
            <w:pPr>
              <w:pStyle w:val="Els-NoIndent"/>
            </w:pPr>
            <w:r>
              <w:t>Result</w:t>
            </w:r>
          </w:p>
        </w:tc>
      </w:tr>
      <w:tr w:rsidR="00DA2F7F" w14:paraId="44235458" w14:textId="77777777" w:rsidTr="00DA2F7F">
        <w:tc>
          <w:tcPr>
            <w:tcW w:w="4956" w:type="dxa"/>
          </w:tcPr>
          <w:p w14:paraId="2B4DF15D" w14:textId="626281D0" w:rsidR="00DA2F7F" w:rsidRDefault="00346888" w:rsidP="00F05F2A">
            <w:pPr>
              <w:pStyle w:val="Els-NoIndent"/>
            </w:pPr>
            <w:r>
              <w:rPr>
                <w:noProof/>
              </w:rPr>
              <w:object w:dxaOrig="1440" w:dyaOrig="1440" w14:anchorId="5529C825">
                <v:shape id="_x0000_s1042" type="#_x0000_t75" style="position:absolute;left:0;text-align:left;margin-left:1pt;margin-top:-48.3pt;width:76.3pt;height:56.95pt;z-index:251672576;mso-position-horizontal:absolute;mso-position-horizontal-relative:text;mso-position-vertical:absolute;mso-position-vertical-relative:text;mso-width-relative:page;mso-height-relative:page">
                  <v:imagedata r:id="rId27" o:title=""/>
                  <w10:wrap type="square"/>
                </v:shape>
                <o:OLEObject Type="Embed" ProgID="PBrush" ShapeID="_x0000_s1042" DrawAspect="Content" ObjectID="_1604422582" r:id="rId28"/>
              </w:object>
            </w:r>
          </w:p>
        </w:tc>
        <w:tc>
          <w:tcPr>
            <w:tcW w:w="4956" w:type="dxa"/>
          </w:tcPr>
          <w:p w14:paraId="5447744F"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1 has 213 black pixels.</w:t>
            </w:r>
          </w:p>
          <w:p w14:paraId="5445D92F"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2 has 185 black pixels.</w:t>
            </w:r>
          </w:p>
          <w:p w14:paraId="16A9BBCA"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3 has 68 black pixels.</w:t>
            </w:r>
          </w:p>
          <w:p w14:paraId="0895F473"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4 has 67 black pixels.</w:t>
            </w:r>
          </w:p>
          <w:p w14:paraId="7BCF9EDD"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5 has 65 black pixels.</w:t>
            </w:r>
          </w:p>
          <w:p w14:paraId="670E823D"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6 has 406 black pixels.</w:t>
            </w:r>
          </w:p>
          <w:p w14:paraId="68313DF8" w14:textId="77777777" w:rsidR="00DA2F7F" w:rsidRDefault="00DA2F7F" w:rsidP="00F05F2A">
            <w:pPr>
              <w:pStyle w:val="Els-NoIndent"/>
            </w:pPr>
          </w:p>
        </w:tc>
      </w:tr>
    </w:tbl>
    <w:p w14:paraId="11254E89" w14:textId="77777777" w:rsidR="00DA2F7F" w:rsidRPr="008450BC" w:rsidRDefault="00DA2F7F" w:rsidP="00F05F2A">
      <w:pPr>
        <w:pStyle w:val="Els-NoIndent"/>
      </w:pPr>
    </w:p>
    <w:p w14:paraId="15A26E9D" w14:textId="669FE6CF" w:rsidR="00AD6F25" w:rsidRDefault="00346888" w:rsidP="003312B7">
      <w:pPr>
        <w:pStyle w:val="Els-2ndorder-head"/>
        <w:jc w:val="both"/>
      </w:pPr>
      <w:r>
        <w:t>Appling Different Filters</w:t>
      </w:r>
    </w:p>
    <w:p w14:paraId="1F667E93" w14:textId="54F41702" w:rsidR="00346888" w:rsidRDefault="00346888" w:rsidP="00346888">
      <w:pPr>
        <w:pStyle w:val="Els-body-text"/>
        <w:ind w:firstLine="0"/>
      </w:pPr>
      <w:r>
        <w:t xml:space="preserve">At this stage, the program output of applying a 1x3 and 3x1 filter was compared to the output of applying a 3x3 filter with squared terms. </w:t>
      </w:r>
      <w:r w:rsidR="000A176D">
        <w:t>It was found that the outputs were identical.</w:t>
      </w:r>
    </w:p>
    <w:p w14:paraId="148EC7DA" w14:textId="297E9EE6" w:rsidR="00346888" w:rsidRDefault="00346888" w:rsidP="00346888">
      <w:pPr>
        <w:pStyle w:val="Els-body-text"/>
        <w:ind w:firstLine="0"/>
      </w:pPr>
    </w:p>
    <w:tbl>
      <w:tblPr>
        <w:tblStyle w:val="PlainTable4"/>
        <w:tblW w:w="0" w:type="auto"/>
        <w:tblLook w:val="04A0" w:firstRow="1" w:lastRow="0" w:firstColumn="1" w:lastColumn="0" w:noHBand="0" w:noVBand="1"/>
      </w:tblPr>
      <w:tblGrid>
        <w:gridCol w:w="4956"/>
        <w:gridCol w:w="4956"/>
      </w:tblGrid>
      <w:tr w:rsidR="00346888" w:rsidRPr="000A176D" w14:paraId="0DE1F32A" w14:textId="77777777" w:rsidTr="00346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6" w:type="dxa"/>
          </w:tcPr>
          <w:tbl>
            <w:tblPr>
              <w:tblStyle w:val="TableGrid"/>
              <w:tblW w:w="0" w:type="auto"/>
              <w:tblLook w:val="04A0" w:firstRow="1" w:lastRow="0" w:firstColumn="1" w:lastColumn="0" w:noHBand="0" w:noVBand="1"/>
            </w:tblPr>
            <w:tblGrid>
              <w:gridCol w:w="501"/>
              <w:gridCol w:w="501"/>
              <w:gridCol w:w="501"/>
            </w:tblGrid>
            <w:tr w:rsidR="00346888" w:rsidRPr="000A176D" w14:paraId="28922922" w14:textId="77777777" w:rsidTr="00544281">
              <w:trPr>
                <w:trHeight w:val="316"/>
              </w:trPr>
              <w:tc>
                <w:tcPr>
                  <w:tcW w:w="501" w:type="dxa"/>
                </w:tcPr>
                <w:p w14:paraId="3599DC55" w14:textId="77777777" w:rsidR="00346888" w:rsidRPr="000A176D" w:rsidRDefault="00346888" w:rsidP="00346888">
                  <w:pPr>
                    <w:pStyle w:val="Els-NoIndent"/>
                  </w:pPr>
                  <w:r w:rsidRPr="000A176D">
                    <w:lastRenderedPageBreak/>
                    <w:t>1/9</w:t>
                  </w:r>
                </w:p>
              </w:tc>
              <w:tc>
                <w:tcPr>
                  <w:tcW w:w="501" w:type="dxa"/>
                </w:tcPr>
                <w:p w14:paraId="6AA67527" w14:textId="77777777" w:rsidR="00346888" w:rsidRPr="000A176D" w:rsidRDefault="00346888" w:rsidP="00346888">
                  <w:pPr>
                    <w:pStyle w:val="Els-NoIndent"/>
                  </w:pPr>
                  <w:r w:rsidRPr="000A176D">
                    <w:t>1/9</w:t>
                  </w:r>
                </w:p>
              </w:tc>
              <w:tc>
                <w:tcPr>
                  <w:tcW w:w="501" w:type="dxa"/>
                </w:tcPr>
                <w:p w14:paraId="0EE955ED" w14:textId="77777777" w:rsidR="00346888" w:rsidRPr="000A176D" w:rsidRDefault="00346888" w:rsidP="00346888">
                  <w:pPr>
                    <w:pStyle w:val="Els-NoIndent"/>
                  </w:pPr>
                  <w:r w:rsidRPr="000A176D">
                    <w:t>1/9</w:t>
                  </w:r>
                </w:p>
              </w:tc>
            </w:tr>
            <w:tr w:rsidR="00346888" w:rsidRPr="000A176D" w14:paraId="64377055" w14:textId="77777777" w:rsidTr="00544281">
              <w:trPr>
                <w:trHeight w:val="330"/>
              </w:trPr>
              <w:tc>
                <w:tcPr>
                  <w:tcW w:w="501" w:type="dxa"/>
                </w:tcPr>
                <w:p w14:paraId="0A40D47F" w14:textId="77777777" w:rsidR="00346888" w:rsidRPr="000A176D" w:rsidRDefault="00346888" w:rsidP="00346888">
                  <w:pPr>
                    <w:pStyle w:val="Els-NoIndent"/>
                  </w:pPr>
                  <w:r w:rsidRPr="000A176D">
                    <w:t>1/9</w:t>
                  </w:r>
                </w:p>
              </w:tc>
              <w:tc>
                <w:tcPr>
                  <w:tcW w:w="501" w:type="dxa"/>
                </w:tcPr>
                <w:p w14:paraId="7424C920" w14:textId="77777777" w:rsidR="00346888" w:rsidRPr="000A176D" w:rsidRDefault="00346888" w:rsidP="00346888">
                  <w:pPr>
                    <w:pStyle w:val="Els-NoIndent"/>
                  </w:pPr>
                  <w:r w:rsidRPr="000A176D">
                    <w:t>1/9</w:t>
                  </w:r>
                </w:p>
              </w:tc>
              <w:tc>
                <w:tcPr>
                  <w:tcW w:w="501" w:type="dxa"/>
                </w:tcPr>
                <w:p w14:paraId="4244CB48" w14:textId="77777777" w:rsidR="00346888" w:rsidRPr="000A176D" w:rsidRDefault="00346888" w:rsidP="00346888">
                  <w:pPr>
                    <w:pStyle w:val="Els-NoIndent"/>
                  </w:pPr>
                  <w:r w:rsidRPr="000A176D">
                    <w:t>1/9</w:t>
                  </w:r>
                </w:p>
              </w:tc>
            </w:tr>
            <w:tr w:rsidR="00346888" w:rsidRPr="000A176D" w14:paraId="1D9679B7" w14:textId="77777777" w:rsidTr="00544281">
              <w:trPr>
                <w:trHeight w:val="316"/>
              </w:trPr>
              <w:tc>
                <w:tcPr>
                  <w:tcW w:w="501" w:type="dxa"/>
                </w:tcPr>
                <w:p w14:paraId="3DDD4B4A" w14:textId="77777777" w:rsidR="00346888" w:rsidRPr="000A176D" w:rsidRDefault="00346888" w:rsidP="00346888">
                  <w:pPr>
                    <w:pStyle w:val="Els-NoIndent"/>
                  </w:pPr>
                  <w:r w:rsidRPr="000A176D">
                    <w:t>1/9</w:t>
                  </w:r>
                </w:p>
              </w:tc>
              <w:tc>
                <w:tcPr>
                  <w:tcW w:w="501" w:type="dxa"/>
                </w:tcPr>
                <w:p w14:paraId="6D9E2AA0" w14:textId="77777777" w:rsidR="00346888" w:rsidRPr="000A176D" w:rsidRDefault="00346888" w:rsidP="00346888">
                  <w:pPr>
                    <w:pStyle w:val="Els-NoIndent"/>
                  </w:pPr>
                  <w:r w:rsidRPr="000A176D">
                    <w:t>1/9</w:t>
                  </w:r>
                </w:p>
              </w:tc>
              <w:tc>
                <w:tcPr>
                  <w:tcW w:w="501" w:type="dxa"/>
                </w:tcPr>
                <w:p w14:paraId="67D626AC" w14:textId="77777777" w:rsidR="00346888" w:rsidRPr="000A176D" w:rsidRDefault="00346888" w:rsidP="00346888">
                  <w:pPr>
                    <w:pStyle w:val="Els-NoIndent"/>
                  </w:pPr>
                  <w:r w:rsidRPr="000A176D">
                    <w:t>1/9</w:t>
                  </w:r>
                </w:p>
              </w:tc>
            </w:tr>
          </w:tbl>
          <w:p w14:paraId="21B48670" w14:textId="7496C267" w:rsidR="00346888" w:rsidRPr="000A176D" w:rsidRDefault="00346888" w:rsidP="00346888">
            <w:pPr>
              <w:pStyle w:val="Els-body-text"/>
              <w:ind w:firstLine="0"/>
              <w:rPr>
                <w:b w:val="0"/>
              </w:rPr>
            </w:pPr>
            <w:r w:rsidRPr="000A176D">
              <w:rPr>
                <w:b w:val="0"/>
              </w:rPr>
              <w:t>Filter</w:t>
            </w:r>
          </w:p>
        </w:tc>
        <w:tc>
          <w:tcPr>
            <w:tcW w:w="4956" w:type="dxa"/>
          </w:tcPr>
          <w:p w14:paraId="259630FC" w14:textId="6E8E2DB9" w:rsidR="00346888" w:rsidRPr="000A176D" w:rsidRDefault="00346888"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sidRPr="000A176D">
              <w:rPr>
                <w:b w:val="0"/>
                <w:noProof/>
              </w:rPr>
              <w:object w:dxaOrig="1440" w:dyaOrig="1440" w14:anchorId="1D4AD3DF">
                <v:shape id="_x0000_s1044" type="#_x0000_t75" style="position:absolute;left:0;text-align:left;margin-left:2.65pt;margin-top:1.1pt;width:175.5pt;height:108.25pt;z-index:251673600;mso-position-horizontal-relative:text;mso-position-vertical-relative:text;mso-width-relative:page;mso-height-relative:page">
                  <v:imagedata r:id="rId18" o:title=""/>
                  <w10:wrap type="square"/>
                </v:shape>
                <o:OLEObject Type="Embed" ProgID="PBrush" ShapeID="_x0000_s1044" DrawAspect="Content" ObjectID="_1604422583" r:id="rId29"/>
              </w:object>
            </w:r>
          </w:p>
        </w:tc>
      </w:tr>
    </w:tbl>
    <w:p w14:paraId="61147FDE" w14:textId="06A93A5E" w:rsidR="00346888" w:rsidRPr="000A176D" w:rsidRDefault="00346888" w:rsidP="00346888">
      <w:pPr>
        <w:pStyle w:val="Els-body-text"/>
        <w:ind w:firstLine="0"/>
      </w:pPr>
    </w:p>
    <w:tbl>
      <w:tblPr>
        <w:tblStyle w:val="PlainTable4"/>
        <w:tblW w:w="0" w:type="auto"/>
        <w:tblLook w:val="04A0" w:firstRow="1" w:lastRow="0" w:firstColumn="1" w:lastColumn="0" w:noHBand="0" w:noVBand="1"/>
      </w:tblPr>
      <w:tblGrid>
        <w:gridCol w:w="2405"/>
        <w:gridCol w:w="2552"/>
        <w:gridCol w:w="4955"/>
      </w:tblGrid>
      <w:tr w:rsidR="00346888" w:rsidRPr="000A176D" w14:paraId="6F2D70DF" w14:textId="77777777" w:rsidTr="00346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tbl>
            <w:tblPr>
              <w:tblStyle w:val="TableGrid"/>
              <w:tblW w:w="0" w:type="auto"/>
              <w:tblLook w:val="04A0" w:firstRow="1" w:lastRow="0" w:firstColumn="1" w:lastColumn="0" w:noHBand="0" w:noVBand="1"/>
            </w:tblPr>
            <w:tblGrid>
              <w:gridCol w:w="630"/>
              <w:gridCol w:w="630"/>
              <w:gridCol w:w="630"/>
            </w:tblGrid>
            <w:tr w:rsidR="00346888" w:rsidRPr="000A176D" w14:paraId="43866D29" w14:textId="77777777" w:rsidTr="00544281">
              <w:trPr>
                <w:trHeight w:val="369"/>
              </w:trPr>
              <w:tc>
                <w:tcPr>
                  <w:tcW w:w="630" w:type="dxa"/>
                </w:tcPr>
                <w:p w14:paraId="0B8FB3A3" w14:textId="77777777" w:rsidR="00346888" w:rsidRPr="000A176D" w:rsidRDefault="00346888" w:rsidP="00346888">
                  <w:pPr>
                    <w:pStyle w:val="Els-body-text"/>
                    <w:ind w:firstLine="0"/>
                  </w:pPr>
                  <w:r w:rsidRPr="000A176D">
                    <w:t>1/3</w:t>
                  </w:r>
                </w:p>
              </w:tc>
              <w:tc>
                <w:tcPr>
                  <w:tcW w:w="630" w:type="dxa"/>
                </w:tcPr>
                <w:p w14:paraId="22EB26CB" w14:textId="77777777" w:rsidR="00346888" w:rsidRPr="000A176D" w:rsidRDefault="00346888" w:rsidP="00346888">
                  <w:pPr>
                    <w:pStyle w:val="Els-body-text"/>
                    <w:ind w:firstLine="0"/>
                  </w:pPr>
                  <w:r w:rsidRPr="000A176D">
                    <w:t>1/3</w:t>
                  </w:r>
                </w:p>
              </w:tc>
              <w:tc>
                <w:tcPr>
                  <w:tcW w:w="630" w:type="dxa"/>
                </w:tcPr>
                <w:p w14:paraId="323C0487" w14:textId="77777777" w:rsidR="00346888" w:rsidRPr="000A176D" w:rsidRDefault="00346888" w:rsidP="00346888">
                  <w:pPr>
                    <w:pStyle w:val="Els-body-text"/>
                    <w:ind w:firstLine="0"/>
                  </w:pPr>
                  <w:r w:rsidRPr="000A176D">
                    <w:t>1/3</w:t>
                  </w:r>
                </w:p>
              </w:tc>
            </w:tr>
          </w:tbl>
          <w:p w14:paraId="5A004F9A" w14:textId="2754D900" w:rsidR="00346888" w:rsidRPr="000A176D" w:rsidRDefault="00346888" w:rsidP="00346888">
            <w:pPr>
              <w:pStyle w:val="Els-body-text"/>
              <w:ind w:firstLine="0"/>
              <w:rPr>
                <w:b w:val="0"/>
              </w:rPr>
            </w:pPr>
            <w:r w:rsidRPr="000A176D">
              <w:rPr>
                <w:b w:val="0"/>
              </w:rPr>
              <w:t>First filter</w:t>
            </w:r>
          </w:p>
        </w:tc>
        <w:tc>
          <w:tcPr>
            <w:tcW w:w="2552" w:type="dxa"/>
          </w:tcPr>
          <w:tbl>
            <w:tblPr>
              <w:tblStyle w:val="TableGrid"/>
              <w:tblW w:w="0" w:type="auto"/>
              <w:tblLook w:val="04A0" w:firstRow="1" w:lastRow="0" w:firstColumn="1" w:lastColumn="0" w:noHBand="0" w:noVBand="1"/>
            </w:tblPr>
            <w:tblGrid>
              <w:gridCol w:w="549"/>
            </w:tblGrid>
            <w:tr w:rsidR="00346888" w:rsidRPr="000A176D" w14:paraId="3DC88774" w14:textId="77777777" w:rsidTr="00346888">
              <w:trPr>
                <w:trHeight w:val="367"/>
              </w:trPr>
              <w:tc>
                <w:tcPr>
                  <w:tcW w:w="549" w:type="dxa"/>
                </w:tcPr>
                <w:p w14:paraId="5DDB368C" w14:textId="033CEECB" w:rsidR="00346888" w:rsidRPr="000A176D" w:rsidRDefault="00346888" w:rsidP="00346888">
                  <w:pPr>
                    <w:pStyle w:val="Els-body-text"/>
                    <w:ind w:firstLine="0"/>
                  </w:pPr>
                  <w:r w:rsidRPr="000A176D">
                    <w:t>1/3</w:t>
                  </w:r>
                </w:p>
              </w:tc>
            </w:tr>
            <w:tr w:rsidR="00346888" w:rsidRPr="000A176D" w14:paraId="39A25622" w14:textId="77777777" w:rsidTr="00346888">
              <w:trPr>
                <w:trHeight w:val="383"/>
              </w:trPr>
              <w:tc>
                <w:tcPr>
                  <w:tcW w:w="549" w:type="dxa"/>
                </w:tcPr>
                <w:p w14:paraId="51014AE0" w14:textId="60D80ED9" w:rsidR="00346888" w:rsidRPr="000A176D" w:rsidRDefault="00346888" w:rsidP="00346888">
                  <w:pPr>
                    <w:pStyle w:val="Els-body-text"/>
                    <w:ind w:firstLine="0"/>
                  </w:pPr>
                  <w:r w:rsidRPr="000A176D">
                    <w:t>1/3</w:t>
                  </w:r>
                </w:p>
              </w:tc>
            </w:tr>
            <w:tr w:rsidR="00346888" w:rsidRPr="000A176D" w14:paraId="5B09010C" w14:textId="77777777" w:rsidTr="00346888">
              <w:trPr>
                <w:trHeight w:val="367"/>
              </w:trPr>
              <w:tc>
                <w:tcPr>
                  <w:tcW w:w="549" w:type="dxa"/>
                </w:tcPr>
                <w:p w14:paraId="23CF1944" w14:textId="198B72FF" w:rsidR="00346888" w:rsidRPr="000A176D" w:rsidRDefault="00346888" w:rsidP="00346888">
                  <w:pPr>
                    <w:pStyle w:val="Els-body-text"/>
                    <w:ind w:firstLine="0"/>
                  </w:pPr>
                  <w:r w:rsidRPr="000A176D">
                    <w:t>1/3</w:t>
                  </w:r>
                </w:p>
              </w:tc>
            </w:tr>
          </w:tbl>
          <w:p w14:paraId="58FA9A7D" w14:textId="2498FB83" w:rsidR="00346888" w:rsidRPr="000A176D" w:rsidRDefault="00346888"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sidRPr="000A176D">
              <w:rPr>
                <w:b w:val="0"/>
              </w:rPr>
              <w:t>Second filter</w:t>
            </w:r>
          </w:p>
        </w:tc>
        <w:tc>
          <w:tcPr>
            <w:tcW w:w="4955" w:type="dxa"/>
          </w:tcPr>
          <w:p w14:paraId="21059B8F" w14:textId="52DC6526" w:rsidR="00346888" w:rsidRPr="000A176D" w:rsidRDefault="00346888"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sidRPr="000A176D">
              <w:rPr>
                <w:b w:val="0"/>
                <w:noProof/>
              </w:rPr>
              <w:object w:dxaOrig="1440" w:dyaOrig="1440" w14:anchorId="3150035F">
                <v:shape id="_x0000_s1046" type="#_x0000_t75" style="position:absolute;left:0;text-align:left;margin-left:.6pt;margin-top:1.6pt;width:175.5pt;height:108.25pt;z-index:251676672;mso-position-horizontal-relative:text;mso-position-vertical-relative:text;mso-width-relative:page;mso-height-relative:page">
                  <v:imagedata r:id="rId18" o:title=""/>
                  <w10:wrap type="square"/>
                </v:shape>
                <o:OLEObject Type="Embed" ProgID="PBrush" ShapeID="_x0000_s1046" DrawAspect="Content" ObjectID="_1604422584" r:id="rId30"/>
              </w:object>
            </w:r>
          </w:p>
        </w:tc>
      </w:tr>
    </w:tbl>
    <w:p w14:paraId="57FC7022" w14:textId="77777777" w:rsidR="00346888" w:rsidRDefault="00346888" w:rsidP="00346888">
      <w:pPr>
        <w:pStyle w:val="Els-body-text"/>
        <w:ind w:firstLine="0"/>
      </w:pPr>
    </w:p>
    <w:p w14:paraId="0A8527AE" w14:textId="3FE31881" w:rsidR="00346888" w:rsidRPr="00346888" w:rsidRDefault="00346888" w:rsidP="00346888">
      <w:pPr>
        <w:pStyle w:val="Els-body-text"/>
        <w:ind w:firstLine="0"/>
      </w:pPr>
    </w:p>
    <w:p w14:paraId="38177757" w14:textId="60DD4FB8" w:rsidR="00093E8F" w:rsidRDefault="00093E8F" w:rsidP="00093E8F">
      <w:pPr>
        <w:pStyle w:val="Els-2ndorder-head"/>
        <w:jc w:val="both"/>
      </w:pPr>
      <w:r>
        <w:t>Scaling Connected Components</w:t>
      </w:r>
    </w:p>
    <w:p w14:paraId="25482408" w14:textId="690A8F45" w:rsidR="00093E8F" w:rsidRDefault="00093E8F" w:rsidP="00093E8F">
      <w:pPr>
        <w:pStyle w:val="Els-body-text"/>
        <w:ind w:firstLine="0"/>
      </w:pPr>
      <w:r>
        <w:t xml:space="preserve">The next stage of the program scales the components to a desired size. </w:t>
      </w:r>
      <w:r w:rsidR="00743A4F">
        <w:t xml:space="preserve">User input includes source file name, desired output file name, and desired scaling factor (as a float). </w:t>
      </w:r>
    </w:p>
    <w:p w14:paraId="55274300" w14:textId="5E423748" w:rsidR="00A642F5" w:rsidRDefault="00A642F5" w:rsidP="00093E8F">
      <w:pPr>
        <w:pStyle w:val="Els-body-text"/>
        <w:ind w:firstLine="0"/>
      </w:pPr>
    </w:p>
    <w:tbl>
      <w:tblPr>
        <w:tblStyle w:val="TableGrid"/>
        <w:tblW w:w="0" w:type="auto"/>
        <w:tblLook w:val="04A0" w:firstRow="1" w:lastRow="0" w:firstColumn="1" w:lastColumn="0" w:noHBand="0" w:noVBand="1"/>
      </w:tblPr>
      <w:tblGrid>
        <w:gridCol w:w="3304"/>
        <w:gridCol w:w="3304"/>
        <w:gridCol w:w="3304"/>
      </w:tblGrid>
      <w:tr w:rsidR="00A642F5" w14:paraId="13D782CA" w14:textId="77777777" w:rsidTr="00A642F5">
        <w:tc>
          <w:tcPr>
            <w:tcW w:w="3304" w:type="dxa"/>
          </w:tcPr>
          <w:p w14:paraId="56EBD2FB" w14:textId="7E79AE9C" w:rsidR="00A642F5" w:rsidRDefault="00A642F5" w:rsidP="00093E8F">
            <w:pPr>
              <w:pStyle w:val="Els-body-text"/>
              <w:ind w:firstLine="0"/>
            </w:pPr>
            <w:r>
              <w:t>Scaling Factor</w:t>
            </w:r>
          </w:p>
        </w:tc>
        <w:tc>
          <w:tcPr>
            <w:tcW w:w="3304" w:type="dxa"/>
          </w:tcPr>
          <w:p w14:paraId="3009BB67" w14:textId="0C8A6E8B" w:rsidR="00A642F5" w:rsidRDefault="00A642F5" w:rsidP="00093E8F">
            <w:pPr>
              <w:pStyle w:val="Els-body-text"/>
              <w:ind w:firstLine="0"/>
            </w:pPr>
            <w:r>
              <w:t>Original</w:t>
            </w:r>
          </w:p>
        </w:tc>
        <w:tc>
          <w:tcPr>
            <w:tcW w:w="3304" w:type="dxa"/>
          </w:tcPr>
          <w:p w14:paraId="00673E8E" w14:textId="45B9266B" w:rsidR="00A642F5" w:rsidRDefault="00A642F5" w:rsidP="00093E8F">
            <w:pPr>
              <w:pStyle w:val="Els-body-text"/>
              <w:ind w:firstLine="0"/>
            </w:pPr>
            <w:r>
              <w:t>Result</w:t>
            </w:r>
          </w:p>
        </w:tc>
      </w:tr>
      <w:tr w:rsidR="00A642F5" w14:paraId="2776A3E3" w14:textId="77777777" w:rsidTr="00A642F5">
        <w:tc>
          <w:tcPr>
            <w:tcW w:w="3304" w:type="dxa"/>
          </w:tcPr>
          <w:p w14:paraId="0762E84D" w14:textId="3E82358E" w:rsidR="00A642F5" w:rsidRDefault="00A642F5" w:rsidP="00093E8F">
            <w:pPr>
              <w:pStyle w:val="Els-body-text"/>
              <w:ind w:firstLine="0"/>
            </w:pPr>
            <w:r>
              <w:t>0.5</w:t>
            </w:r>
          </w:p>
        </w:tc>
        <w:tc>
          <w:tcPr>
            <w:tcW w:w="3304" w:type="dxa"/>
          </w:tcPr>
          <w:p w14:paraId="787687B1" w14:textId="12551F43" w:rsidR="00A642F5" w:rsidRDefault="00A642F5" w:rsidP="00093E8F">
            <w:pPr>
              <w:pStyle w:val="Els-body-text"/>
              <w:ind w:firstLine="0"/>
            </w:pPr>
            <w:r>
              <w:rPr>
                <w:noProof/>
              </w:rPr>
              <w:object w:dxaOrig="1440" w:dyaOrig="1440" w14:anchorId="759E26CF">
                <v:shape id="_x0000_s1047" type="#_x0000_t75" style="position:absolute;left:0;text-align:left;margin-left:.15pt;margin-top:-50.1pt;width:76.3pt;height:59.1pt;z-index:251678720;mso-position-horizontal:absolute;mso-position-horizontal-relative:text;mso-position-vertical:absolute;mso-position-vertical-relative:text;mso-width-relative:page;mso-height-relative:page">
                  <v:imagedata r:id="rId31" o:title=""/>
                  <w10:wrap type="square"/>
                </v:shape>
                <o:OLEObject Type="Embed" ProgID="PBrush" ShapeID="_x0000_s1047" DrawAspect="Content" ObjectID="_1604422585" r:id="rId32"/>
              </w:object>
            </w:r>
          </w:p>
        </w:tc>
        <w:tc>
          <w:tcPr>
            <w:tcW w:w="3304" w:type="dxa"/>
          </w:tcPr>
          <w:p w14:paraId="76409A91" w14:textId="235F705B" w:rsidR="00A642F5" w:rsidRDefault="00A642F5" w:rsidP="00093E8F">
            <w:pPr>
              <w:pStyle w:val="Els-body-text"/>
              <w:ind w:firstLine="0"/>
            </w:pPr>
            <w:r>
              <w:rPr>
                <w:noProof/>
              </w:rPr>
              <w:object w:dxaOrig="1440" w:dyaOrig="1440" w14:anchorId="68E92128">
                <v:shape id="_x0000_s1048" type="#_x0000_t75" style="position:absolute;left:0;text-align:left;margin-left:.15pt;margin-top:-47.4pt;width:75.75pt;height:56.4pt;z-index:251680768;mso-position-horizontal:absolute;mso-position-horizontal-relative:text;mso-position-vertical:absolute;mso-position-vertical-relative:text;mso-width-relative:page;mso-height-relative:page">
                  <v:imagedata r:id="rId33" o:title=""/>
                  <w10:wrap type="square"/>
                </v:shape>
                <o:OLEObject Type="Embed" ProgID="PBrush" ShapeID="_x0000_s1048" DrawAspect="Content" ObjectID="_1604422586" r:id="rId34"/>
              </w:object>
            </w:r>
          </w:p>
        </w:tc>
      </w:tr>
      <w:tr w:rsidR="00A642F5" w14:paraId="0ADE4332" w14:textId="77777777" w:rsidTr="00A642F5">
        <w:tc>
          <w:tcPr>
            <w:tcW w:w="3304" w:type="dxa"/>
          </w:tcPr>
          <w:p w14:paraId="53D8D977" w14:textId="4F9B197B" w:rsidR="00A642F5" w:rsidRDefault="00E91893" w:rsidP="00093E8F">
            <w:pPr>
              <w:pStyle w:val="Els-body-text"/>
              <w:ind w:firstLine="0"/>
            </w:pPr>
            <w:r>
              <w:t>0.5</w:t>
            </w:r>
          </w:p>
        </w:tc>
        <w:tc>
          <w:tcPr>
            <w:tcW w:w="3304" w:type="dxa"/>
          </w:tcPr>
          <w:p w14:paraId="411B8292" w14:textId="64A06FAE" w:rsidR="00A642F5" w:rsidRDefault="00E91893" w:rsidP="00093E8F">
            <w:pPr>
              <w:pStyle w:val="Els-body-text"/>
              <w:ind w:firstLine="0"/>
              <w:rPr>
                <w:noProof/>
              </w:rPr>
            </w:pPr>
            <w:r>
              <w:rPr>
                <w:noProof/>
              </w:rPr>
              <w:object w:dxaOrig="1440" w:dyaOrig="1440" w14:anchorId="5ACDAB2B">
                <v:shape id="_x0000_s1050" type="#_x0000_t75" style="position:absolute;left:0;text-align:left;margin-left:1.75pt;margin-top:7.4pt;width:102.1pt;height:60.85pt;z-index:251684864;mso-position-horizontal-relative:text;mso-position-vertical-relative:text;mso-width-relative:page;mso-height-relative:page">
                  <v:imagedata r:id="rId35" o:title=""/>
                  <w10:wrap type="square"/>
                </v:shape>
                <o:OLEObject Type="Embed" ProgID="PBrush" ShapeID="_x0000_s1050" DrawAspect="Content" ObjectID="_1604422587" r:id="rId36"/>
              </w:object>
            </w:r>
          </w:p>
        </w:tc>
        <w:tc>
          <w:tcPr>
            <w:tcW w:w="3304" w:type="dxa"/>
          </w:tcPr>
          <w:p w14:paraId="576CFACC" w14:textId="1FE7BDDA" w:rsidR="00A642F5" w:rsidRDefault="00E91893" w:rsidP="00093E8F">
            <w:pPr>
              <w:pStyle w:val="Els-body-text"/>
              <w:ind w:firstLine="0"/>
              <w:rPr>
                <w:noProof/>
              </w:rPr>
            </w:pPr>
            <w:r>
              <w:rPr>
                <w:noProof/>
              </w:rPr>
              <w:object w:dxaOrig="1440" w:dyaOrig="1440" w14:anchorId="17EDBF82">
                <v:shape id="_x0000_s1049" type="#_x0000_t75" style="position:absolute;left:0;text-align:left;margin-left:.15pt;margin-top:-54.35pt;width:106.4pt;height:63.4pt;z-index:251682816;mso-position-horizontal:absolute;mso-position-horizontal-relative:text;mso-position-vertical:absolute;mso-position-vertical-relative:text;mso-width-relative:page;mso-height-relative:page">
                  <v:imagedata r:id="rId37" o:title=""/>
                  <w10:wrap type="square"/>
                </v:shape>
                <o:OLEObject Type="Embed" ProgID="PBrush" ShapeID="_x0000_s1049" DrawAspect="Content" ObjectID="_1604422588" r:id="rId38"/>
              </w:object>
            </w:r>
          </w:p>
        </w:tc>
      </w:tr>
      <w:tr w:rsidR="00AB284B" w14:paraId="43ED41A9" w14:textId="77777777" w:rsidTr="00A642F5">
        <w:tc>
          <w:tcPr>
            <w:tcW w:w="3304" w:type="dxa"/>
          </w:tcPr>
          <w:p w14:paraId="21788C1F" w14:textId="54E216D6" w:rsidR="00AB284B" w:rsidRDefault="00AB284B" w:rsidP="00093E8F">
            <w:pPr>
              <w:pStyle w:val="Els-body-text"/>
              <w:ind w:firstLine="0"/>
            </w:pPr>
            <w:r>
              <w:t>0.</w:t>
            </w:r>
            <w:r w:rsidR="00544281">
              <w:t>2</w:t>
            </w:r>
          </w:p>
        </w:tc>
        <w:tc>
          <w:tcPr>
            <w:tcW w:w="3304" w:type="dxa"/>
          </w:tcPr>
          <w:p w14:paraId="28A4534F" w14:textId="57493D49" w:rsidR="00AB284B" w:rsidRDefault="00544281" w:rsidP="00093E8F">
            <w:pPr>
              <w:pStyle w:val="Els-body-text"/>
              <w:ind w:firstLine="0"/>
              <w:rPr>
                <w:noProof/>
              </w:rPr>
            </w:pPr>
            <w:r>
              <w:rPr>
                <w:noProof/>
              </w:rPr>
              <w:object w:dxaOrig="1440" w:dyaOrig="1440" w14:anchorId="759E26CF">
                <v:shape id="_x0000_s1052" type="#_x0000_t75" style="position:absolute;left:0;text-align:left;margin-left:1.75pt;margin-top:1.1pt;width:76.3pt;height:59.1pt;z-index:251687936;mso-position-horizontal-relative:text;mso-position-vertical-relative:text;mso-width-relative:page;mso-height-relative:page">
                  <v:imagedata r:id="rId31" o:title=""/>
                  <w10:wrap type="square"/>
                </v:shape>
                <o:OLEObject Type="Embed" ProgID="PBrush" ShapeID="_x0000_s1052" DrawAspect="Content" ObjectID="_1604422589" r:id="rId39"/>
              </w:object>
            </w:r>
          </w:p>
        </w:tc>
        <w:tc>
          <w:tcPr>
            <w:tcW w:w="3304" w:type="dxa"/>
          </w:tcPr>
          <w:p w14:paraId="431CD391" w14:textId="5CD48D3B" w:rsidR="00AB284B" w:rsidRDefault="00544281" w:rsidP="00093E8F">
            <w:pPr>
              <w:pStyle w:val="Els-body-text"/>
              <w:ind w:firstLine="0"/>
              <w:rPr>
                <w:noProof/>
              </w:rPr>
            </w:pPr>
            <w:r>
              <w:rPr>
                <w:noProof/>
              </w:rPr>
              <w:object w:dxaOrig="1440" w:dyaOrig="1440" w14:anchorId="4B658AC5">
                <v:shape id="_x0000_s1051" type="#_x0000_t75" style="position:absolute;left:0;text-align:left;margin-left:.15pt;margin-top:-49.55pt;width:77.35pt;height:58.55pt;z-index:251686912;mso-position-horizontal:absolute;mso-position-horizontal-relative:text;mso-position-vertical:absolute;mso-position-vertical-relative:text;mso-width-relative:page;mso-height-relative:page">
                  <v:imagedata r:id="rId40" o:title=""/>
                  <w10:wrap type="square"/>
                </v:shape>
                <o:OLEObject Type="Embed" ProgID="PBrush" ShapeID="_x0000_s1051" DrawAspect="Content" ObjectID="_1604422590" r:id="rId41"/>
              </w:object>
            </w:r>
          </w:p>
        </w:tc>
      </w:tr>
      <w:tr w:rsidR="00544281" w14:paraId="6B79A957" w14:textId="77777777" w:rsidTr="00A642F5">
        <w:tc>
          <w:tcPr>
            <w:tcW w:w="3304" w:type="dxa"/>
          </w:tcPr>
          <w:p w14:paraId="5D7AC3AB" w14:textId="5780F5F5" w:rsidR="00544281" w:rsidRDefault="00544281" w:rsidP="00093E8F">
            <w:pPr>
              <w:pStyle w:val="Els-body-text"/>
              <w:ind w:firstLine="0"/>
            </w:pPr>
            <w:r>
              <w:t>0.75</w:t>
            </w:r>
          </w:p>
        </w:tc>
        <w:tc>
          <w:tcPr>
            <w:tcW w:w="3304" w:type="dxa"/>
          </w:tcPr>
          <w:p w14:paraId="49B1633E" w14:textId="2FC1080A" w:rsidR="00544281" w:rsidRDefault="00544281" w:rsidP="00093E8F">
            <w:pPr>
              <w:pStyle w:val="Els-body-text"/>
              <w:ind w:firstLine="0"/>
              <w:rPr>
                <w:noProof/>
              </w:rPr>
            </w:pPr>
            <w:r>
              <w:rPr>
                <w:noProof/>
              </w:rPr>
              <w:object w:dxaOrig="1440" w:dyaOrig="1440" w14:anchorId="759E26CF">
                <v:shape id="_x0000_s1054" type="#_x0000_t75" style="position:absolute;left:0;text-align:left;margin-left:4.05pt;margin-top:4.3pt;width:76.3pt;height:59.1pt;z-index:251691008;mso-position-horizontal-relative:text;mso-position-vertical-relative:text;mso-width-relative:page;mso-height-relative:page">
                  <v:imagedata r:id="rId31" o:title=""/>
                  <w10:wrap type="square"/>
                </v:shape>
                <o:OLEObject Type="Embed" ProgID="PBrush" ShapeID="_x0000_s1054" DrawAspect="Content" ObjectID="_1604422591" r:id="rId42"/>
              </w:object>
            </w:r>
          </w:p>
        </w:tc>
        <w:tc>
          <w:tcPr>
            <w:tcW w:w="3304" w:type="dxa"/>
          </w:tcPr>
          <w:p w14:paraId="35391F7C" w14:textId="28F66F2B" w:rsidR="00544281" w:rsidRDefault="00544281" w:rsidP="00093E8F">
            <w:pPr>
              <w:pStyle w:val="Els-body-text"/>
              <w:ind w:firstLine="0"/>
              <w:rPr>
                <w:noProof/>
              </w:rPr>
            </w:pPr>
            <w:r>
              <w:rPr>
                <w:noProof/>
              </w:rPr>
              <w:object w:dxaOrig="1440" w:dyaOrig="1440" w14:anchorId="69DB4D1B">
                <v:shape id="_x0000_s1053" type="#_x0000_t75" style="position:absolute;left:0;text-align:left;margin-left:.7pt;margin-top:5.9pt;width:75.2pt;height:60.2pt;z-index:251689984;mso-position-horizontal-relative:text;mso-position-vertical-relative:text;mso-width-relative:page;mso-height-relative:page">
                  <v:imagedata r:id="rId43" o:title=""/>
                  <w10:wrap type="square"/>
                </v:shape>
                <o:OLEObject Type="Embed" ProgID="PBrush" ShapeID="_x0000_s1053" DrawAspect="Content" ObjectID="_1604422592" r:id="rId44"/>
              </w:object>
            </w:r>
          </w:p>
        </w:tc>
      </w:tr>
    </w:tbl>
    <w:p w14:paraId="2D4FAEA8" w14:textId="77777777" w:rsidR="00A642F5" w:rsidRPr="00093E8F" w:rsidRDefault="00A642F5" w:rsidP="00093E8F">
      <w:pPr>
        <w:pStyle w:val="Els-body-text"/>
        <w:ind w:firstLine="0"/>
      </w:pPr>
    </w:p>
    <w:p w14:paraId="5857883F" w14:textId="77777777" w:rsidR="00A83AE5" w:rsidRDefault="00544281" w:rsidP="00117E53">
      <w:pPr>
        <w:widowControl/>
        <w:tabs>
          <w:tab w:val="left" w:pos="1644"/>
        </w:tabs>
        <w:autoSpaceDE w:val="0"/>
        <w:autoSpaceDN w:val="0"/>
        <w:adjustRightInd w:val="0"/>
        <w:spacing w:line="200" w:lineRule="exact"/>
        <w:jc w:val="both"/>
        <w:rPr>
          <w:szCs w:val="16"/>
          <w:lang w:val="en-IN" w:eastAsia="en-IN"/>
        </w:rPr>
      </w:pPr>
      <w:r>
        <w:rPr>
          <w:szCs w:val="16"/>
          <w:lang w:val="en-IN" w:eastAsia="en-IN"/>
        </w:rPr>
        <w:t>The algorithm begins by extracting each connected component and saving separate images for each one. For each segment, two new objects are created: one object to sum the colour values that map to each coordinate</w:t>
      </w:r>
      <w:r w:rsidR="007C10DE">
        <w:rPr>
          <w:szCs w:val="16"/>
          <w:lang w:val="en-IN" w:eastAsia="en-IN"/>
        </w:rPr>
        <w:t xml:space="preserve"> (Array1)</w:t>
      </w:r>
      <w:r>
        <w:rPr>
          <w:szCs w:val="16"/>
          <w:lang w:val="en-IN" w:eastAsia="en-IN"/>
        </w:rPr>
        <w:t>, and one object to keep track of how many points influence the colour of that maps to each coordinate</w:t>
      </w:r>
      <w:r w:rsidR="007C10DE">
        <w:rPr>
          <w:szCs w:val="16"/>
          <w:lang w:val="en-IN" w:eastAsia="en-IN"/>
        </w:rPr>
        <w:t xml:space="preserve"> (Array2)</w:t>
      </w:r>
      <w:r>
        <w:rPr>
          <w:szCs w:val="16"/>
          <w:lang w:val="en-IN" w:eastAsia="en-IN"/>
        </w:rPr>
        <w:t>. The algorithm traverses through each pixel of the original segment</w:t>
      </w:r>
      <w:r w:rsidR="007C10DE">
        <w:rPr>
          <w:szCs w:val="16"/>
          <w:lang w:val="en-IN" w:eastAsia="en-IN"/>
        </w:rPr>
        <w:t>’s image. The mapped point is calculated as current x multiplied by scale factor (</w:t>
      </w:r>
      <w:proofErr w:type="spellStart"/>
      <w:r w:rsidR="007C10DE">
        <w:rPr>
          <w:szCs w:val="16"/>
          <w:lang w:val="en-IN" w:eastAsia="en-IN"/>
        </w:rPr>
        <w:t>new_x</w:t>
      </w:r>
      <w:proofErr w:type="spellEnd"/>
      <w:r w:rsidR="007C10DE">
        <w:rPr>
          <w:szCs w:val="16"/>
          <w:lang w:val="en-IN" w:eastAsia="en-IN"/>
        </w:rPr>
        <w:t>) and current y multiplied by scale factor (</w:t>
      </w:r>
      <w:proofErr w:type="spellStart"/>
      <w:r w:rsidR="007C10DE">
        <w:rPr>
          <w:szCs w:val="16"/>
          <w:lang w:val="en-IN" w:eastAsia="en-IN"/>
        </w:rPr>
        <w:t>new_y</w:t>
      </w:r>
      <w:proofErr w:type="spellEnd"/>
      <w:r w:rsidR="007C10DE">
        <w:rPr>
          <w:szCs w:val="16"/>
          <w:lang w:val="en-IN" w:eastAsia="en-IN"/>
        </w:rPr>
        <w:t>). Then, the value of the current pixel is added to Array1</w:t>
      </w:r>
      <w:r w:rsidR="00142BC1">
        <w:rPr>
          <w:szCs w:val="16"/>
          <w:lang w:val="en-IN" w:eastAsia="en-IN"/>
        </w:rPr>
        <w:t>(</w:t>
      </w:r>
      <w:proofErr w:type="spellStart"/>
      <w:r w:rsidR="00142BC1">
        <w:rPr>
          <w:szCs w:val="16"/>
          <w:lang w:val="en-IN" w:eastAsia="en-IN"/>
        </w:rPr>
        <w:t>new_x</w:t>
      </w:r>
      <w:proofErr w:type="spellEnd"/>
      <w:r w:rsidR="00142BC1">
        <w:rPr>
          <w:szCs w:val="16"/>
          <w:lang w:val="en-IN" w:eastAsia="en-IN"/>
        </w:rPr>
        <w:t xml:space="preserve">, </w:t>
      </w:r>
      <w:proofErr w:type="spellStart"/>
      <w:r w:rsidR="00142BC1">
        <w:rPr>
          <w:szCs w:val="16"/>
          <w:lang w:val="en-IN" w:eastAsia="en-IN"/>
        </w:rPr>
        <w:t>new_y</w:t>
      </w:r>
      <w:proofErr w:type="spellEnd"/>
      <w:r w:rsidR="00142BC1">
        <w:rPr>
          <w:szCs w:val="16"/>
          <w:lang w:val="en-IN" w:eastAsia="en-IN"/>
        </w:rPr>
        <w:t>)</w:t>
      </w:r>
      <w:r w:rsidR="007C10DE">
        <w:rPr>
          <w:szCs w:val="16"/>
          <w:lang w:val="en-IN" w:eastAsia="en-IN"/>
        </w:rPr>
        <w:t>, and the count is increased by one</w:t>
      </w:r>
      <w:r w:rsidR="00142BC1">
        <w:rPr>
          <w:szCs w:val="16"/>
          <w:lang w:val="en-IN" w:eastAsia="en-IN"/>
        </w:rPr>
        <w:t xml:space="preserve"> at Array2(</w:t>
      </w:r>
      <w:proofErr w:type="spellStart"/>
      <w:r w:rsidR="00142BC1">
        <w:rPr>
          <w:szCs w:val="16"/>
          <w:lang w:val="en-IN" w:eastAsia="en-IN"/>
        </w:rPr>
        <w:t>new_x</w:t>
      </w:r>
      <w:proofErr w:type="spellEnd"/>
      <w:r w:rsidR="00142BC1">
        <w:rPr>
          <w:szCs w:val="16"/>
          <w:lang w:val="en-IN" w:eastAsia="en-IN"/>
        </w:rPr>
        <w:t xml:space="preserve">, </w:t>
      </w:r>
      <w:proofErr w:type="spellStart"/>
      <w:r w:rsidR="00142BC1">
        <w:rPr>
          <w:szCs w:val="16"/>
          <w:lang w:val="en-IN" w:eastAsia="en-IN"/>
        </w:rPr>
        <w:t>new_y</w:t>
      </w:r>
      <w:proofErr w:type="spellEnd"/>
      <w:r w:rsidR="00142BC1">
        <w:rPr>
          <w:szCs w:val="16"/>
          <w:lang w:val="en-IN" w:eastAsia="en-IN"/>
        </w:rPr>
        <w:t>)</w:t>
      </w:r>
      <w:r w:rsidR="007C10DE">
        <w:rPr>
          <w:szCs w:val="16"/>
          <w:lang w:val="en-IN" w:eastAsia="en-IN"/>
        </w:rPr>
        <w:t xml:space="preserve">. After the entire original image is traversed, a new Image object is created. </w:t>
      </w:r>
      <w:r w:rsidR="007C10DE">
        <w:rPr>
          <w:szCs w:val="16"/>
          <w:lang w:val="en-IN" w:eastAsia="en-IN"/>
        </w:rPr>
        <w:t>The size of the new image is the segment’s height multiplied by the scale factor by the segment’s width multiplied by the scale factor.</w:t>
      </w:r>
      <w:r w:rsidR="007C10DE">
        <w:rPr>
          <w:szCs w:val="16"/>
          <w:lang w:val="en-IN" w:eastAsia="en-IN"/>
        </w:rPr>
        <w:t xml:space="preserve"> </w:t>
      </w:r>
      <w:r w:rsidR="00142BC1">
        <w:rPr>
          <w:szCs w:val="16"/>
          <w:lang w:val="en-IN" w:eastAsia="en-IN"/>
        </w:rPr>
        <w:t xml:space="preserve">Now, the algorithm does a pass over </w:t>
      </w:r>
      <w:r w:rsidR="00142BC1">
        <w:rPr>
          <w:szCs w:val="16"/>
          <w:lang w:val="en-IN" w:eastAsia="en-IN"/>
        </w:rPr>
        <w:lastRenderedPageBreak/>
        <w:t xml:space="preserve">Array1 and Array2. The pixel value at </w:t>
      </w:r>
      <w:proofErr w:type="gramStart"/>
      <w:r w:rsidR="00142BC1">
        <w:rPr>
          <w:szCs w:val="16"/>
          <w:lang w:val="en-IN" w:eastAsia="en-IN"/>
        </w:rPr>
        <w:t>Image(</w:t>
      </w:r>
      <w:proofErr w:type="gramEnd"/>
      <w:r w:rsidR="00142BC1">
        <w:rPr>
          <w:szCs w:val="16"/>
          <w:lang w:val="en-IN" w:eastAsia="en-IN"/>
        </w:rPr>
        <w:t>x, y) is calculated as Array1(x, y) / Array2(x, y). This means the new pixel value is equal to the sum of colour values from the original that influence the current mapped pixel divided by the number of pixel points from the original image that map to the current pixel.</w:t>
      </w:r>
      <w:r w:rsidR="000D50FD">
        <w:rPr>
          <w:szCs w:val="16"/>
          <w:lang w:val="en-IN" w:eastAsia="en-IN"/>
        </w:rPr>
        <w:t xml:space="preserve"> Once this pass is complete, the system has N images, where N is the number of connected components. It now creates a new Image object that has the same dimensions as the input image, stitches all the scaled components together, and returns this </w:t>
      </w:r>
      <w:r w:rsidR="007B693B">
        <w:rPr>
          <w:szCs w:val="16"/>
          <w:lang w:val="en-IN" w:eastAsia="en-IN"/>
        </w:rPr>
        <w:t xml:space="preserve">as the output image. </w:t>
      </w:r>
    </w:p>
    <w:p w14:paraId="37DD7E88" w14:textId="77777777" w:rsidR="00A83AE5" w:rsidRDefault="00A83AE5" w:rsidP="00117E53">
      <w:pPr>
        <w:widowControl/>
        <w:tabs>
          <w:tab w:val="left" w:pos="1644"/>
        </w:tabs>
        <w:autoSpaceDE w:val="0"/>
        <w:autoSpaceDN w:val="0"/>
        <w:adjustRightInd w:val="0"/>
        <w:spacing w:line="200" w:lineRule="exact"/>
        <w:jc w:val="both"/>
        <w:rPr>
          <w:szCs w:val="16"/>
          <w:lang w:val="en-IN" w:eastAsia="en-IN"/>
        </w:rPr>
      </w:pPr>
    </w:p>
    <w:p w14:paraId="1A1C31BB" w14:textId="05584557" w:rsidR="00A83AE5" w:rsidRDefault="000D50FD" w:rsidP="00A83AE5">
      <w:pPr>
        <w:pStyle w:val="Els-2ndorder-head"/>
        <w:jc w:val="both"/>
      </w:pPr>
      <w:r>
        <w:rPr>
          <w:szCs w:val="16"/>
          <w:lang w:val="en-IN" w:eastAsia="en-IN"/>
        </w:rPr>
        <w:t xml:space="preserve"> </w:t>
      </w:r>
      <w:r w:rsidR="00A83AE5">
        <w:t>Ratio of Black Pixels</w:t>
      </w:r>
    </w:p>
    <w:p w14:paraId="43B906FE" w14:textId="7E916DA6" w:rsidR="00A83AE5" w:rsidRDefault="00A83AE5" w:rsidP="00A83AE5">
      <w:pPr>
        <w:pStyle w:val="Els-body-text"/>
        <w:ind w:firstLine="0"/>
        <w:rPr>
          <w:color w:val="FF0000"/>
        </w:rPr>
      </w:pPr>
      <w:r>
        <w:rPr>
          <w:color w:val="FF0000"/>
        </w:rPr>
        <w:t>// TODO Troy</w:t>
      </w:r>
    </w:p>
    <w:p w14:paraId="2C28753D" w14:textId="77777777" w:rsidR="00A83AE5" w:rsidRPr="00A83AE5" w:rsidRDefault="00A83AE5" w:rsidP="00A83AE5">
      <w:pPr>
        <w:pStyle w:val="Els-body-text"/>
        <w:ind w:firstLine="0"/>
        <w:rPr>
          <w:color w:val="FF0000"/>
        </w:rPr>
      </w:pPr>
    </w:p>
    <w:p w14:paraId="309A235D" w14:textId="77777777" w:rsidR="00A83AE5" w:rsidRDefault="00A83AE5" w:rsidP="00A83AE5">
      <w:pPr>
        <w:pStyle w:val="Els-2ndorder-head"/>
        <w:jc w:val="both"/>
      </w:pPr>
      <w:r>
        <w:t>Creating Feature Vectors</w:t>
      </w:r>
    </w:p>
    <w:p w14:paraId="244B7C35" w14:textId="77777777" w:rsidR="00A83AE5" w:rsidRDefault="00A83AE5" w:rsidP="00A83AE5">
      <w:pPr>
        <w:pStyle w:val="Els-body-text"/>
        <w:ind w:firstLine="0"/>
        <w:rPr>
          <w:color w:val="FF0000"/>
        </w:rPr>
      </w:pPr>
      <w:r>
        <w:rPr>
          <w:color w:val="FF0000"/>
        </w:rPr>
        <w:t>// TODO Troy</w:t>
      </w:r>
    </w:p>
    <w:p w14:paraId="5FC4C4D4" w14:textId="5A89EAD7" w:rsidR="00A32103" w:rsidRDefault="00A32103" w:rsidP="00117E53">
      <w:pPr>
        <w:widowControl/>
        <w:tabs>
          <w:tab w:val="left" w:pos="1644"/>
        </w:tabs>
        <w:autoSpaceDE w:val="0"/>
        <w:autoSpaceDN w:val="0"/>
        <w:adjustRightInd w:val="0"/>
        <w:spacing w:line="200" w:lineRule="exact"/>
        <w:jc w:val="both"/>
        <w:rPr>
          <w:szCs w:val="16"/>
          <w:lang w:val="en-IN" w:eastAsia="en-IN"/>
        </w:rPr>
      </w:pPr>
    </w:p>
    <w:p w14:paraId="2D820A26" w14:textId="38C24FE7" w:rsidR="00B83285" w:rsidRDefault="00B83285" w:rsidP="00B83285">
      <w:pPr>
        <w:pStyle w:val="Els-2ndorder-head"/>
        <w:jc w:val="both"/>
      </w:pPr>
      <w:r>
        <w:t>Categorizing Unknown Symbols</w:t>
      </w:r>
    </w:p>
    <w:p w14:paraId="70CC313D" w14:textId="56A456D7" w:rsidR="00B83285" w:rsidRDefault="00B83285" w:rsidP="00B83285">
      <w:pPr>
        <w:pStyle w:val="Els-body-text"/>
        <w:ind w:firstLine="0"/>
        <w:rPr>
          <w:color w:val="FF0000"/>
        </w:rPr>
      </w:pPr>
      <w:bookmarkStart w:id="2" w:name="_Hlk530678205"/>
      <w:r>
        <w:rPr>
          <w:color w:val="FF0000"/>
        </w:rPr>
        <w:t xml:space="preserve">// TODO </w:t>
      </w:r>
      <w:r>
        <w:rPr>
          <w:color w:val="FF0000"/>
        </w:rPr>
        <w:t>Sarah</w:t>
      </w:r>
    </w:p>
    <w:bookmarkEnd w:id="2"/>
    <w:p w14:paraId="7803312A" w14:textId="118023DE" w:rsidR="00B83285" w:rsidRDefault="00B83285" w:rsidP="00117E53">
      <w:pPr>
        <w:widowControl/>
        <w:tabs>
          <w:tab w:val="left" w:pos="1644"/>
        </w:tabs>
        <w:autoSpaceDE w:val="0"/>
        <w:autoSpaceDN w:val="0"/>
        <w:adjustRightInd w:val="0"/>
        <w:spacing w:line="200" w:lineRule="exact"/>
        <w:jc w:val="both"/>
        <w:rPr>
          <w:szCs w:val="16"/>
          <w:lang w:val="en-IN" w:eastAsia="en-IN"/>
        </w:rPr>
      </w:pPr>
    </w:p>
    <w:p w14:paraId="7067294A" w14:textId="4BC66FB7" w:rsidR="00B83285" w:rsidRDefault="00B83285" w:rsidP="00B83285">
      <w:pPr>
        <w:pStyle w:val="Els-2ndorder-head"/>
        <w:jc w:val="both"/>
      </w:pPr>
      <w:r>
        <w:t>Thinning</w:t>
      </w:r>
    </w:p>
    <w:p w14:paraId="40A7F185" w14:textId="2543BFB7" w:rsidR="00B83285" w:rsidRDefault="00B83285" w:rsidP="00B83285">
      <w:pPr>
        <w:pStyle w:val="Els-body-text"/>
        <w:ind w:firstLine="0"/>
        <w:rPr>
          <w:color w:val="FF0000"/>
        </w:rPr>
      </w:pPr>
      <w:r>
        <w:rPr>
          <w:color w:val="FF0000"/>
        </w:rPr>
        <w:t xml:space="preserve">// TODO </w:t>
      </w:r>
      <w:r>
        <w:rPr>
          <w:color w:val="FF0000"/>
        </w:rPr>
        <w:t>Troy</w:t>
      </w:r>
    </w:p>
    <w:p w14:paraId="331E9504" w14:textId="37478382" w:rsidR="00261451" w:rsidRDefault="00261451" w:rsidP="00B83285">
      <w:pPr>
        <w:pStyle w:val="Els-body-text"/>
        <w:ind w:firstLine="0"/>
        <w:rPr>
          <w:color w:val="FF0000"/>
        </w:rPr>
      </w:pPr>
    </w:p>
    <w:p w14:paraId="31788BA6" w14:textId="5337FE6A" w:rsidR="00261451" w:rsidRDefault="00261451" w:rsidP="00261451">
      <w:pPr>
        <w:pStyle w:val="Els-1storder-head"/>
        <w:rPr>
          <w:szCs w:val="19"/>
        </w:rPr>
      </w:pPr>
      <w:r>
        <w:rPr>
          <w:szCs w:val="19"/>
        </w:rPr>
        <w:t>Results</w:t>
      </w:r>
    </w:p>
    <w:p w14:paraId="20AF2BA0" w14:textId="77777777" w:rsidR="00EB4374" w:rsidRDefault="00EB4374" w:rsidP="00EB4374">
      <w:pPr>
        <w:pStyle w:val="Els-body-text"/>
        <w:ind w:firstLine="0"/>
        <w:rPr>
          <w:color w:val="FF0000"/>
        </w:rPr>
      </w:pPr>
      <w:r>
        <w:rPr>
          <w:color w:val="FF0000"/>
        </w:rPr>
        <w:t>// TODO Sarah</w:t>
      </w:r>
    </w:p>
    <w:p w14:paraId="2628087E" w14:textId="77777777" w:rsidR="00EB4374" w:rsidRPr="00EB4374" w:rsidRDefault="00EB4374" w:rsidP="00EB4374">
      <w:pPr>
        <w:pStyle w:val="Els-body-text"/>
        <w:ind w:firstLine="0"/>
      </w:pPr>
    </w:p>
    <w:p w14:paraId="6B38FF16" w14:textId="049EE755" w:rsidR="00261451" w:rsidRDefault="00261451" w:rsidP="00261451">
      <w:pPr>
        <w:pStyle w:val="Els-body-text"/>
        <w:ind w:firstLine="0"/>
      </w:pPr>
    </w:p>
    <w:p w14:paraId="02A8965C" w14:textId="7803788C" w:rsidR="00261451" w:rsidRPr="00E84704" w:rsidRDefault="00261451" w:rsidP="00261451">
      <w:pPr>
        <w:pStyle w:val="Els-1storder-head"/>
        <w:rPr>
          <w:szCs w:val="19"/>
        </w:rPr>
      </w:pPr>
      <w:r>
        <w:rPr>
          <w:szCs w:val="19"/>
        </w:rPr>
        <w:t>System limitations and future work</w:t>
      </w:r>
    </w:p>
    <w:p w14:paraId="5F1D5090" w14:textId="42759411" w:rsidR="00261451" w:rsidRPr="00261451" w:rsidRDefault="00833473" w:rsidP="00261451">
      <w:pPr>
        <w:pStyle w:val="Els-body-text"/>
        <w:ind w:firstLine="0"/>
      </w:pPr>
      <w:r>
        <w:t xml:space="preserve">Although the system has the capability of identifying some digits, it still has many limitations and requires future work before it can be used for practical cases. </w:t>
      </w:r>
      <w:r w:rsidR="00EB4374">
        <w:t xml:space="preserve">Since the developers of this program have minimal experience and knowledge in the image processing field, future work will need to be done to improve each stage of the </w:t>
      </w:r>
      <w:r w:rsidR="004D417E">
        <w:t xml:space="preserve">system. To start, the filtering stage is limited to a 3x3 window. Accuracy could be improved with a larger window. The scaling stage only works to shrink connected regions and does not increase size. Also, the program is limited to how many features it can categorize. In the practical world, image processing systems for </w:t>
      </w:r>
      <w:r w:rsidR="004A08A0">
        <w:t xml:space="preserve">businesses such as </w:t>
      </w:r>
      <w:r w:rsidR="004D417E">
        <w:t>banks require recognition for numbers, digits, and symbols such as dollar signs and punctuation. In order to create a system with high accuracy and the ability to identify many classes of symbol</w:t>
      </w:r>
      <w:r w:rsidR="004A08A0">
        <w:t>s</w:t>
      </w:r>
      <w:r w:rsidR="004D417E">
        <w:t xml:space="preserve">, deep learning or artificial intelligence would need to be introduced to the program to be able to incorporate context. </w:t>
      </w:r>
      <w:r w:rsidR="00000FCC">
        <w:t>This system is limited to identifying 10 digits. The classification method for this program is also finite: the only knowns are</w:t>
      </w:r>
      <w:r w:rsidR="004A08A0">
        <w:t xml:space="preserve"> ten</w:t>
      </w:r>
      <w:r w:rsidR="00000FCC">
        <w:t xml:space="preserve"> fixed feature vectors</w:t>
      </w:r>
      <w:r w:rsidR="004A08A0">
        <w:t xml:space="preserve"> that represent the digits from 0 to 9</w:t>
      </w:r>
      <w:r w:rsidR="00000FCC">
        <w:t xml:space="preserve">. In the future, more feature vectors might be added to allow higher accuracy. For example, the digit ‘7’ can be handwritten in various ways, so the program should incorporate multiple feature vectors for each digit. Finally, the overall accuracy of the program is not suitable for the real world. Overall improvements by more experienced developers would need to be made first before any practical use of the program could be considered. </w:t>
      </w:r>
    </w:p>
    <w:p w14:paraId="4FF86CCE" w14:textId="673AA0B8" w:rsidR="00261451" w:rsidRPr="00E84704" w:rsidRDefault="00261451" w:rsidP="00261451">
      <w:pPr>
        <w:pStyle w:val="Els-1storder-head"/>
        <w:rPr>
          <w:szCs w:val="19"/>
        </w:rPr>
      </w:pPr>
      <w:r>
        <w:rPr>
          <w:szCs w:val="19"/>
        </w:rPr>
        <w:t>Conclusions</w:t>
      </w:r>
    </w:p>
    <w:p w14:paraId="7BECB20B" w14:textId="2796EADD" w:rsidR="00B83285" w:rsidRPr="00A6350D" w:rsidRDefault="00833473" w:rsidP="00117E53">
      <w:pPr>
        <w:widowControl/>
        <w:tabs>
          <w:tab w:val="left" w:pos="1644"/>
        </w:tabs>
        <w:autoSpaceDE w:val="0"/>
        <w:autoSpaceDN w:val="0"/>
        <w:adjustRightInd w:val="0"/>
        <w:spacing w:line="200" w:lineRule="exact"/>
        <w:jc w:val="both"/>
        <w:rPr>
          <w:szCs w:val="16"/>
          <w:lang w:val="en-IN" w:eastAsia="en-IN"/>
        </w:rPr>
      </w:pPr>
      <w:r>
        <w:t>Over four months, the system has been developed with the purpose to categorize handwritten digits. Numerous stages of the program are influenced and adapted from teaching material and online resources.</w:t>
      </w:r>
      <w:r>
        <w:t xml:space="preserve"> </w:t>
      </w:r>
      <w:r w:rsidR="00F15ECA">
        <w:t xml:space="preserve">With limited experience, two developers completed the system within the allocated time frame. Various programming, image processing, and analytics skills were developed while completing this project. The program is written in Java with a focus on good organization, code readability, and high accuracy. The program identifies some digits between 0 and 9, but still has some limitations and requires future work. </w:t>
      </w:r>
    </w:p>
    <w:sectPr w:rsidR="00B83285"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ED703" w14:textId="77777777" w:rsidR="00C6173E" w:rsidRDefault="00C6173E">
      <w:r>
        <w:separator/>
      </w:r>
    </w:p>
    <w:p w14:paraId="771B2C48" w14:textId="77777777" w:rsidR="00C6173E" w:rsidRDefault="00C6173E"/>
    <w:p w14:paraId="687ECE14" w14:textId="77777777" w:rsidR="00C6173E" w:rsidRDefault="00C6173E"/>
  </w:endnote>
  <w:endnote w:type="continuationSeparator" w:id="0">
    <w:p w14:paraId="263E2A04" w14:textId="77777777" w:rsidR="00C6173E" w:rsidRDefault="00C6173E">
      <w:r>
        <w:continuationSeparator/>
      </w:r>
    </w:p>
    <w:p w14:paraId="39DEA69B" w14:textId="77777777" w:rsidR="00C6173E" w:rsidRDefault="00C6173E"/>
    <w:p w14:paraId="2DAA6944" w14:textId="77777777" w:rsidR="00C6173E" w:rsidRDefault="00C617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embedRegular r:id="rId1" w:fontKey="{972B8179-67E3-42B6-8118-6FE920C8390E}"/>
  </w:font>
  <w:font w:name="Helvetica">
    <w:panose1 w:val="020B0504020202020204"/>
    <w:charset w:val="00"/>
    <w:family w:val="swiss"/>
    <w:pitch w:val="variable"/>
    <w:sig w:usb0="E0002EFF" w:usb1="C000785B" w:usb2="00000009" w:usb3="00000000" w:csb0="000001FF" w:csb1="00000000"/>
    <w:embedBold r:id="rId2" w:fontKey="{88145FB5-D248-4858-AD85-8064046FC914}"/>
  </w:font>
  <w:font w:name="Univers">
    <w:altName w:val="Arial"/>
    <w:charset w:val="00"/>
    <w:family w:val="swiss"/>
    <w:pitch w:val="variable"/>
    <w:sig w:usb0="80000287" w:usb1="00000000" w:usb2="00000000" w:usb3="00000000" w:csb0="0000000F" w:csb1="00000000"/>
    <w:embedRegular r:id="rId3" w:fontKey="{EFEB03C4-8AEC-4E7D-85E6-BD5E647D26B1}"/>
  </w:font>
  <w:font w:name="Tahoma">
    <w:panose1 w:val="020B0604030504040204"/>
    <w:charset w:val="00"/>
    <w:family w:val="swiss"/>
    <w:pitch w:val="variable"/>
    <w:sig w:usb0="E1002EFF" w:usb1="C000605B" w:usb2="00000029" w:usb3="00000000" w:csb0="000101FF" w:csb1="00000000"/>
    <w:embedRegular r:id="rId4" w:fontKey="{65C5A861-CF00-4FEF-BEBE-42165A3F0AE1}"/>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Italic r:id="rId5" w:fontKey="{B1897B17-F687-4B4F-903E-90A9EEA47470}"/>
  </w:font>
  <w:font w:name="Consolas">
    <w:panose1 w:val="020B0609020204030204"/>
    <w:charset w:val="00"/>
    <w:family w:val="modern"/>
    <w:pitch w:val="fixed"/>
    <w:sig w:usb0="E00006FF" w:usb1="0000FCFF" w:usb2="00000001" w:usb3="00000000" w:csb0="0000019F" w:csb1="00000000"/>
    <w:embedRegular r:id="rId6" w:fontKey="{198C19BC-8E9D-497E-9D63-EECDF43B39E2}"/>
  </w:font>
  <w:font w:name="Calibri">
    <w:panose1 w:val="020F0502020204030204"/>
    <w:charset w:val="00"/>
    <w:family w:val="swiss"/>
    <w:pitch w:val="variable"/>
    <w:sig w:usb0="E0002AFF" w:usb1="4000ACFF" w:usb2="00000001" w:usb3="00000000" w:csb0="000001FF" w:csb1="00000000"/>
    <w:embedRegular r:id="rId7" w:fontKey="{D81DDF04-F918-4F2A-A461-497E587FAE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AF8FE" w14:textId="6F980A55" w:rsidR="00544281" w:rsidRDefault="00544281" w:rsidP="00621A00">
    <w:pPr>
      <w:pStyle w:val="Footer"/>
      <w:spacing w:before="230"/>
      <w:rPr>
        <w:i w:val="0"/>
        <w:sz w:val="15"/>
        <w:szCs w:val="15"/>
      </w:rPr>
    </w:pPr>
  </w:p>
  <w:p w14:paraId="2C8C3E39" w14:textId="141E75C0" w:rsidR="00544281" w:rsidRPr="003560E1" w:rsidRDefault="00544281" w:rsidP="008A0214">
    <w:pPr>
      <w:pStyle w:val="Footer"/>
      <w:tabs>
        <w:tab w:val="center" w:pos="4961"/>
      </w:tabs>
      <w:spacing w:before="0"/>
      <w:rPr>
        <w:i w:val="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79FDC" w14:textId="77777777" w:rsidR="00C6173E" w:rsidRDefault="00C6173E" w:rsidP="00783D5B">
      <w:pPr>
        <w:pStyle w:val="Footer"/>
        <w:spacing w:before="230"/>
        <w:rPr>
          <w:lang w:val="en-GB"/>
        </w:rPr>
      </w:pPr>
      <w:r>
        <w:rPr>
          <w:lang w:val="en-IN" w:eastAsia="en-IN"/>
        </w:rPr>
        <w:drawing>
          <wp:inline distT="0" distB="0" distL="0" distR="0" wp14:anchorId="4F489906" wp14:editId="2F236CEC">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513CB2E2" w14:textId="77777777" w:rsidR="00C6173E" w:rsidRDefault="00C6173E"/>
    <w:p w14:paraId="20A75A86" w14:textId="77777777" w:rsidR="00C6173E" w:rsidRDefault="00C6173E"/>
  </w:footnote>
  <w:footnote w:type="continuationSeparator" w:id="0">
    <w:p w14:paraId="5FCFF1EB" w14:textId="77777777" w:rsidR="00C6173E" w:rsidRDefault="00C6173E">
      <w:r>
        <w:continuationSeparator/>
      </w:r>
    </w:p>
    <w:p w14:paraId="4780BD61" w14:textId="77777777" w:rsidR="00C6173E" w:rsidRDefault="00C6173E"/>
    <w:p w14:paraId="30EE197E" w14:textId="77777777" w:rsidR="00C6173E" w:rsidRDefault="00C617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307233098"/>
      <w:docPartObj>
        <w:docPartGallery w:val="Page Numbers (Top of Page)"/>
        <w:docPartUnique/>
      </w:docPartObj>
    </w:sdtPr>
    <w:sdtEndPr>
      <w:rPr>
        <w:noProof/>
      </w:rPr>
    </w:sdtEndPr>
    <w:sdtContent>
      <w:p w14:paraId="7345FEFE" w14:textId="413CE6D4" w:rsidR="00544281" w:rsidRDefault="00544281"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Pr>
            <w:b/>
            <w:sz w:val="19"/>
            <w:szCs w:val="19"/>
          </w:rPr>
          <w:t>2</w:t>
        </w:r>
        <w:r w:rsidRPr="009D6A20">
          <w:rPr>
            <w:b/>
            <w:sz w:val="19"/>
            <w:szCs w:val="19"/>
          </w:rPr>
          <w:fldChar w:fldCharType="end"/>
        </w:r>
        <w:r>
          <w:tab/>
        </w:r>
        <w:r w:rsidR="00D45D5F" w:rsidRPr="00D45D5F">
          <w:rPr>
            <w:smallCaps/>
          </w:rPr>
          <w:t>Digit recognition system using image processing techniques in Java</w:t>
        </w:r>
      </w:p>
      <w:p w14:paraId="5F544D7C" w14:textId="77777777" w:rsidR="00544281" w:rsidRDefault="00544281" w:rsidP="000E1EF3">
        <w:pPr>
          <w:pStyle w:val="Header"/>
          <w:spacing w:after="210" w:line="240" w:lineRule="auto"/>
        </w:pPr>
        <w:r>
          <w:rPr>
            <w:iCs/>
          </w:rPr>
          <w:pict w14:anchorId="4E7E263B">
            <v:rect id="_x0000_i2016" style="width:496.15pt;height:.5pt" o:hrpct="0" o:hrstd="t" o:hrnoshade="t" o:hr="t" fillcolor="black [3213]" stroked="f"/>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1A8" w14:textId="78FAB905" w:rsidR="00544281" w:rsidRPr="009D6A20" w:rsidRDefault="00D45D5F">
    <w:pPr>
      <w:pStyle w:val="Header"/>
      <w:jc w:val="right"/>
      <w:rPr>
        <w:b/>
        <w:sz w:val="19"/>
        <w:szCs w:val="19"/>
      </w:rPr>
    </w:pPr>
    <w:r w:rsidRPr="00D45D5F">
      <w:rPr>
        <w:smallCaps/>
        <w:noProof w:val="0"/>
      </w:rPr>
      <w:t>Digit recognition system using image processing techniques in Java</w:t>
    </w:r>
    <w:r w:rsidR="00544281" w:rsidRPr="009D6A20">
      <w:rPr>
        <w:smallCaps/>
        <w:noProof w:val="0"/>
      </w:rPr>
      <w:t xml:space="preserve">                                                                                                                   </w:t>
    </w:r>
    <w:sdt>
      <w:sdtPr>
        <w:rPr>
          <w:noProof w:val="0"/>
        </w:rPr>
        <w:id w:val="-1945608501"/>
        <w:docPartObj>
          <w:docPartGallery w:val="Page Numbers (Top of Page)"/>
          <w:docPartUnique/>
        </w:docPartObj>
      </w:sdtPr>
      <w:sdtEndPr>
        <w:rPr>
          <w:b/>
          <w:noProof/>
          <w:sz w:val="19"/>
          <w:szCs w:val="19"/>
        </w:rPr>
      </w:sdtEndPr>
      <w:sdtContent>
        <w:r w:rsidR="00544281" w:rsidRPr="009D6A20">
          <w:rPr>
            <w:b/>
            <w:noProof w:val="0"/>
            <w:sz w:val="19"/>
            <w:szCs w:val="19"/>
          </w:rPr>
          <w:fldChar w:fldCharType="begin"/>
        </w:r>
        <w:r w:rsidR="00544281" w:rsidRPr="009D6A20">
          <w:rPr>
            <w:b/>
            <w:sz w:val="19"/>
            <w:szCs w:val="19"/>
          </w:rPr>
          <w:instrText xml:space="preserve"> PAGE   \* MERGEFORMAT </w:instrText>
        </w:r>
        <w:r w:rsidR="00544281" w:rsidRPr="009D6A20">
          <w:rPr>
            <w:b/>
            <w:noProof w:val="0"/>
            <w:sz w:val="19"/>
            <w:szCs w:val="19"/>
          </w:rPr>
          <w:fldChar w:fldCharType="separate"/>
        </w:r>
        <w:r w:rsidR="00544281">
          <w:rPr>
            <w:b/>
            <w:sz w:val="19"/>
            <w:szCs w:val="19"/>
          </w:rPr>
          <w:t>3</w:t>
        </w:r>
        <w:r w:rsidR="00544281" w:rsidRPr="009D6A20">
          <w:rPr>
            <w:b/>
            <w:sz w:val="19"/>
            <w:szCs w:val="19"/>
          </w:rPr>
          <w:fldChar w:fldCharType="end"/>
        </w:r>
      </w:sdtContent>
    </w:sdt>
  </w:p>
  <w:p w14:paraId="77710D8A" w14:textId="77777777" w:rsidR="00544281" w:rsidRDefault="00544281" w:rsidP="000E1EF3">
    <w:pPr>
      <w:pStyle w:val="Header"/>
      <w:spacing w:after="210" w:line="240" w:lineRule="auto"/>
      <w:jc w:val="right"/>
    </w:pPr>
    <w:r>
      <w:rPr>
        <w:iCs/>
      </w:rPr>
      <w:pict w14:anchorId="588D94DA">
        <v:rect id="_x0000_i2026" style="width:496.15pt;height:.5pt" o:hrpct="0" o:hrstd="t" o:hrnoshade="t" o:hr="t" fillcolor="black [3213]"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946"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9946"/>
    </w:tblGrid>
    <w:tr w:rsidR="00544281" w14:paraId="5D44FABD" w14:textId="77777777" w:rsidTr="001D259E">
      <w:trPr>
        <w:trHeight w:val="1774"/>
        <w:jc w:val="center"/>
      </w:trPr>
      <w:tc>
        <w:tcPr>
          <w:tcW w:w="9946" w:type="dxa"/>
          <w:vMerge w:val="restart"/>
          <w:shd w:val="pct10" w:color="F2F2F2" w:themeColor="background1" w:themeShade="F2" w:fill="auto"/>
        </w:tcPr>
        <w:p w14:paraId="028D186C" w14:textId="77777777" w:rsidR="00544281" w:rsidRDefault="00544281" w:rsidP="00FC60CA">
          <w:pPr>
            <w:pStyle w:val="Header"/>
            <w:tabs>
              <w:tab w:val="left" w:pos="6804"/>
            </w:tabs>
            <w:jc w:val="center"/>
            <w:rPr>
              <w:lang w:val="en-IN" w:eastAsia="en-IN"/>
            </w:rPr>
          </w:pPr>
          <w:r>
            <w:drawing>
              <wp:inline distT="0" distB="0" distL="0" distR="0" wp14:anchorId="7231F404" wp14:editId="016B3831">
                <wp:extent cx="2362200" cy="692609"/>
                <wp:effectExtent l="0" t="0" r="0" b="0"/>
                <wp:docPr id="8" name="Picture 8" descr="https://wlu.ca/images/general/deskto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lu.ca/images/general/desktop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2178" cy="707263"/>
                        </a:xfrm>
                        <a:prstGeom prst="rect">
                          <a:avLst/>
                        </a:prstGeom>
                        <a:noFill/>
                        <a:ln>
                          <a:noFill/>
                        </a:ln>
                      </pic:spPr>
                    </pic:pic>
                  </a:graphicData>
                </a:graphic>
              </wp:inline>
            </w:drawing>
          </w:r>
        </w:p>
        <w:p w14:paraId="4F4525BA" w14:textId="77777777" w:rsidR="00544281" w:rsidRDefault="00544281" w:rsidP="00FC60CA">
          <w:pPr>
            <w:pStyle w:val="Header"/>
            <w:tabs>
              <w:tab w:val="left" w:pos="6804"/>
            </w:tabs>
            <w:jc w:val="center"/>
            <w:rPr>
              <w:lang w:val="en-IN" w:eastAsia="en-IN"/>
            </w:rPr>
          </w:pPr>
        </w:p>
        <w:p w14:paraId="52BA1278" w14:textId="0ACC632B" w:rsidR="00544281" w:rsidRPr="00FC60CA" w:rsidRDefault="00544281" w:rsidP="00FC60CA">
          <w:pPr>
            <w:pStyle w:val="Header"/>
            <w:tabs>
              <w:tab w:val="left" w:pos="6804"/>
            </w:tabs>
            <w:jc w:val="center"/>
            <w:rPr>
              <w:sz w:val="22"/>
              <w:szCs w:val="22"/>
              <w:lang w:val="en-IN" w:eastAsia="en-IN"/>
            </w:rPr>
          </w:pPr>
          <w:r w:rsidRPr="00FC60CA">
            <w:rPr>
              <w:sz w:val="22"/>
              <w:szCs w:val="22"/>
              <w:lang w:val="en-IN" w:eastAsia="en-IN"/>
            </w:rPr>
            <w:t>Wilfrid Laurier University, CP467 Image Processing, Fall 2018</w:t>
          </w:r>
        </w:p>
      </w:tc>
    </w:tr>
    <w:tr w:rsidR="00544281" w14:paraId="3712514D" w14:textId="77777777" w:rsidTr="001D259E">
      <w:trPr>
        <w:trHeight w:val="694"/>
        <w:jc w:val="center"/>
      </w:trPr>
      <w:tc>
        <w:tcPr>
          <w:tcW w:w="9946" w:type="dxa"/>
          <w:vMerge/>
          <w:tcBorders>
            <w:bottom w:val="single" w:sz="36" w:space="0" w:color="auto"/>
          </w:tcBorders>
          <w:shd w:val="pct10" w:color="F2F2F2" w:themeColor="background1" w:themeShade="F2" w:fill="auto"/>
        </w:tcPr>
        <w:p w14:paraId="3A54094A" w14:textId="77777777" w:rsidR="00544281" w:rsidRDefault="00544281" w:rsidP="00544281">
          <w:pPr>
            <w:pStyle w:val="Header"/>
            <w:tabs>
              <w:tab w:val="left" w:pos="6804"/>
            </w:tabs>
            <w:rPr>
              <w:lang w:val="en-IN" w:eastAsia="en-IN"/>
            </w:rPr>
          </w:pPr>
        </w:p>
      </w:tc>
    </w:tr>
  </w:tbl>
  <w:p w14:paraId="54C5BA55" w14:textId="77777777" w:rsidR="00544281" w:rsidRDefault="00544281"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intPostScriptOverText/>
  <w:embedTrueType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00FCC"/>
    <w:rsid w:val="00011B4B"/>
    <w:rsid w:val="00011C98"/>
    <w:rsid w:val="00017B85"/>
    <w:rsid w:val="0002766B"/>
    <w:rsid w:val="00033F04"/>
    <w:rsid w:val="00056920"/>
    <w:rsid w:val="000673EE"/>
    <w:rsid w:val="00067E37"/>
    <w:rsid w:val="00072AAA"/>
    <w:rsid w:val="0009389F"/>
    <w:rsid w:val="00093E8F"/>
    <w:rsid w:val="000A176D"/>
    <w:rsid w:val="000A585B"/>
    <w:rsid w:val="000B137C"/>
    <w:rsid w:val="000B5E84"/>
    <w:rsid w:val="000C1409"/>
    <w:rsid w:val="000C3885"/>
    <w:rsid w:val="000D07A1"/>
    <w:rsid w:val="000D395C"/>
    <w:rsid w:val="000D50FD"/>
    <w:rsid w:val="000E1EF3"/>
    <w:rsid w:val="000E212B"/>
    <w:rsid w:val="000F1419"/>
    <w:rsid w:val="0011024F"/>
    <w:rsid w:val="001120F0"/>
    <w:rsid w:val="00117A48"/>
    <w:rsid w:val="00117E53"/>
    <w:rsid w:val="00124C8C"/>
    <w:rsid w:val="00136D96"/>
    <w:rsid w:val="00142BC1"/>
    <w:rsid w:val="001446AE"/>
    <w:rsid w:val="00163A94"/>
    <w:rsid w:val="0017199C"/>
    <w:rsid w:val="0017435C"/>
    <w:rsid w:val="001B6E7B"/>
    <w:rsid w:val="001C5606"/>
    <w:rsid w:val="001C578C"/>
    <w:rsid w:val="001D259E"/>
    <w:rsid w:val="001D572F"/>
    <w:rsid w:val="001D5903"/>
    <w:rsid w:val="001E4CDB"/>
    <w:rsid w:val="001F168C"/>
    <w:rsid w:val="001F34AC"/>
    <w:rsid w:val="001F49A0"/>
    <w:rsid w:val="00205238"/>
    <w:rsid w:val="0021065D"/>
    <w:rsid w:val="00214700"/>
    <w:rsid w:val="00221A24"/>
    <w:rsid w:val="00224644"/>
    <w:rsid w:val="002302A1"/>
    <w:rsid w:val="00234053"/>
    <w:rsid w:val="002350A0"/>
    <w:rsid w:val="00251580"/>
    <w:rsid w:val="002610C9"/>
    <w:rsid w:val="00261451"/>
    <w:rsid w:val="00261CAB"/>
    <w:rsid w:val="0026239E"/>
    <w:rsid w:val="00272A34"/>
    <w:rsid w:val="00284AD4"/>
    <w:rsid w:val="00295A96"/>
    <w:rsid w:val="002C4F76"/>
    <w:rsid w:val="002E206D"/>
    <w:rsid w:val="002E75D5"/>
    <w:rsid w:val="0031626B"/>
    <w:rsid w:val="003312B7"/>
    <w:rsid w:val="003353FE"/>
    <w:rsid w:val="003400D6"/>
    <w:rsid w:val="00341FD7"/>
    <w:rsid w:val="00344432"/>
    <w:rsid w:val="00346888"/>
    <w:rsid w:val="00352E36"/>
    <w:rsid w:val="003560E1"/>
    <w:rsid w:val="00357015"/>
    <w:rsid w:val="003577E6"/>
    <w:rsid w:val="00362B0B"/>
    <w:rsid w:val="003715FE"/>
    <w:rsid w:val="003806A4"/>
    <w:rsid w:val="003F59E7"/>
    <w:rsid w:val="004007A1"/>
    <w:rsid w:val="00420AF4"/>
    <w:rsid w:val="00422082"/>
    <w:rsid w:val="004303A5"/>
    <w:rsid w:val="00443668"/>
    <w:rsid w:val="00451CEA"/>
    <w:rsid w:val="00482DF5"/>
    <w:rsid w:val="0049224F"/>
    <w:rsid w:val="004A08A0"/>
    <w:rsid w:val="004A107F"/>
    <w:rsid w:val="004A179E"/>
    <w:rsid w:val="004A35DD"/>
    <w:rsid w:val="004A5080"/>
    <w:rsid w:val="004A52CA"/>
    <w:rsid w:val="004A57BD"/>
    <w:rsid w:val="004C3ED5"/>
    <w:rsid w:val="004D417E"/>
    <w:rsid w:val="00502197"/>
    <w:rsid w:val="00504D72"/>
    <w:rsid w:val="005106FB"/>
    <w:rsid w:val="00510F73"/>
    <w:rsid w:val="005250D2"/>
    <w:rsid w:val="00540A0E"/>
    <w:rsid w:val="00542565"/>
    <w:rsid w:val="00544281"/>
    <w:rsid w:val="0054775C"/>
    <w:rsid w:val="00551CEE"/>
    <w:rsid w:val="00556F36"/>
    <w:rsid w:val="0056302F"/>
    <w:rsid w:val="0059035D"/>
    <w:rsid w:val="005968EA"/>
    <w:rsid w:val="005B1F08"/>
    <w:rsid w:val="005B73E7"/>
    <w:rsid w:val="005E7CE3"/>
    <w:rsid w:val="0060635C"/>
    <w:rsid w:val="00621A00"/>
    <w:rsid w:val="00630286"/>
    <w:rsid w:val="00635C68"/>
    <w:rsid w:val="00665852"/>
    <w:rsid w:val="0067045C"/>
    <w:rsid w:val="006976F5"/>
    <w:rsid w:val="006A63E8"/>
    <w:rsid w:val="006D2E27"/>
    <w:rsid w:val="006E1DAF"/>
    <w:rsid w:val="006F4173"/>
    <w:rsid w:val="00702D43"/>
    <w:rsid w:val="00711839"/>
    <w:rsid w:val="007145B3"/>
    <w:rsid w:val="00723227"/>
    <w:rsid w:val="0072368E"/>
    <w:rsid w:val="007279D4"/>
    <w:rsid w:val="00732945"/>
    <w:rsid w:val="007333E5"/>
    <w:rsid w:val="00737A1B"/>
    <w:rsid w:val="00743A4F"/>
    <w:rsid w:val="00757D4F"/>
    <w:rsid w:val="007707D5"/>
    <w:rsid w:val="00783D5B"/>
    <w:rsid w:val="00785615"/>
    <w:rsid w:val="00791372"/>
    <w:rsid w:val="007925ED"/>
    <w:rsid w:val="007A667D"/>
    <w:rsid w:val="007B4855"/>
    <w:rsid w:val="007B693B"/>
    <w:rsid w:val="007C10DE"/>
    <w:rsid w:val="007C33BE"/>
    <w:rsid w:val="007D43FA"/>
    <w:rsid w:val="00816027"/>
    <w:rsid w:val="0082300C"/>
    <w:rsid w:val="00833473"/>
    <w:rsid w:val="008361BF"/>
    <w:rsid w:val="00840E5D"/>
    <w:rsid w:val="008450BC"/>
    <w:rsid w:val="00854D84"/>
    <w:rsid w:val="00874759"/>
    <w:rsid w:val="008810F0"/>
    <w:rsid w:val="008A0214"/>
    <w:rsid w:val="008A3531"/>
    <w:rsid w:val="008B4882"/>
    <w:rsid w:val="008C1E29"/>
    <w:rsid w:val="008C36A9"/>
    <w:rsid w:val="008D19C0"/>
    <w:rsid w:val="008F6676"/>
    <w:rsid w:val="00902534"/>
    <w:rsid w:val="00913271"/>
    <w:rsid w:val="00914A57"/>
    <w:rsid w:val="0091660E"/>
    <w:rsid w:val="00925A11"/>
    <w:rsid w:val="00927DCF"/>
    <w:rsid w:val="0097258F"/>
    <w:rsid w:val="0097605A"/>
    <w:rsid w:val="00995332"/>
    <w:rsid w:val="009A6D87"/>
    <w:rsid w:val="009B18EB"/>
    <w:rsid w:val="009B7CF7"/>
    <w:rsid w:val="009C6F37"/>
    <w:rsid w:val="009D5D17"/>
    <w:rsid w:val="009D6A20"/>
    <w:rsid w:val="009D747E"/>
    <w:rsid w:val="009E0B4E"/>
    <w:rsid w:val="009E58BD"/>
    <w:rsid w:val="00A00E8C"/>
    <w:rsid w:val="00A236AB"/>
    <w:rsid w:val="00A32103"/>
    <w:rsid w:val="00A36009"/>
    <w:rsid w:val="00A512A8"/>
    <w:rsid w:val="00A604AF"/>
    <w:rsid w:val="00A6350D"/>
    <w:rsid w:val="00A642F5"/>
    <w:rsid w:val="00A83AE5"/>
    <w:rsid w:val="00AA0570"/>
    <w:rsid w:val="00AB284B"/>
    <w:rsid w:val="00AB6713"/>
    <w:rsid w:val="00AC0A6D"/>
    <w:rsid w:val="00AC384D"/>
    <w:rsid w:val="00AD6F25"/>
    <w:rsid w:val="00AF1CB5"/>
    <w:rsid w:val="00B04DBB"/>
    <w:rsid w:val="00B15DC5"/>
    <w:rsid w:val="00B24218"/>
    <w:rsid w:val="00B2481F"/>
    <w:rsid w:val="00B31030"/>
    <w:rsid w:val="00B56BCD"/>
    <w:rsid w:val="00B734D9"/>
    <w:rsid w:val="00B83285"/>
    <w:rsid w:val="00B926E0"/>
    <w:rsid w:val="00BB03D0"/>
    <w:rsid w:val="00BC1A39"/>
    <w:rsid w:val="00BD43D2"/>
    <w:rsid w:val="00C04244"/>
    <w:rsid w:val="00C078F6"/>
    <w:rsid w:val="00C6173E"/>
    <w:rsid w:val="00C76558"/>
    <w:rsid w:val="00C76F3E"/>
    <w:rsid w:val="00C82B1F"/>
    <w:rsid w:val="00CB50D1"/>
    <w:rsid w:val="00CD1499"/>
    <w:rsid w:val="00CD3557"/>
    <w:rsid w:val="00CE666F"/>
    <w:rsid w:val="00D13FCC"/>
    <w:rsid w:val="00D45D5F"/>
    <w:rsid w:val="00D709CB"/>
    <w:rsid w:val="00D74151"/>
    <w:rsid w:val="00D76010"/>
    <w:rsid w:val="00D80400"/>
    <w:rsid w:val="00D859FA"/>
    <w:rsid w:val="00DA2F7F"/>
    <w:rsid w:val="00DA67DA"/>
    <w:rsid w:val="00DB53FA"/>
    <w:rsid w:val="00DC3EC2"/>
    <w:rsid w:val="00DD74B4"/>
    <w:rsid w:val="00DF3F68"/>
    <w:rsid w:val="00DF749C"/>
    <w:rsid w:val="00E100CD"/>
    <w:rsid w:val="00E20E3D"/>
    <w:rsid w:val="00E26FDE"/>
    <w:rsid w:val="00E41236"/>
    <w:rsid w:val="00E4473D"/>
    <w:rsid w:val="00E45CE0"/>
    <w:rsid w:val="00E46901"/>
    <w:rsid w:val="00E46DA6"/>
    <w:rsid w:val="00E84704"/>
    <w:rsid w:val="00E91893"/>
    <w:rsid w:val="00E96151"/>
    <w:rsid w:val="00EB4374"/>
    <w:rsid w:val="00EB5F86"/>
    <w:rsid w:val="00EC6FDC"/>
    <w:rsid w:val="00ED11E9"/>
    <w:rsid w:val="00ED2457"/>
    <w:rsid w:val="00EE5FA6"/>
    <w:rsid w:val="00EE729D"/>
    <w:rsid w:val="00F05F2A"/>
    <w:rsid w:val="00F07702"/>
    <w:rsid w:val="00F1115C"/>
    <w:rsid w:val="00F13616"/>
    <w:rsid w:val="00F15ECA"/>
    <w:rsid w:val="00F17629"/>
    <w:rsid w:val="00F27D84"/>
    <w:rsid w:val="00F35FB5"/>
    <w:rsid w:val="00F37BB7"/>
    <w:rsid w:val="00F41166"/>
    <w:rsid w:val="00F41EBF"/>
    <w:rsid w:val="00F61D71"/>
    <w:rsid w:val="00F725C1"/>
    <w:rsid w:val="00F81637"/>
    <w:rsid w:val="00F83C02"/>
    <w:rsid w:val="00FA77FB"/>
    <w:rsid w:val="00FB6526"/>
    <w:rsid w:val="00FC60CA"/>
    <w:rsid w:val="00FD2914"/>
    <w:rsid w:val="00FE2AA1"/>
    <w:rsid w:val="00FF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BB3144"/>
  <w15:docId w15:val="{5BF2B02F-BBE5-484D-A85C-BAD98F39D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2">
    <w:name w:val="heading 2"/>
    <w:basedOn w:val="Normal"/>
    <w:next w:val="Normal"/>
    <w:link w:val="Heading2Char"/>
    <w:uiPriority w:val="9"/>
    <w:semiHidden/>
    <w:unhideWhenUsed/>
    <w:qFormat/>
    <w:rsid w:val="00CD355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F81637"/>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character" w:customStyle="1" w:styleId="Heading2Char">
    <w:name w:val="Heading 2 Char"/>
    <w:basedOn w:val="DefaultParagraphFont"/>
    <w:link w:val="Heading2"/>
    <w:uiPriority w:val="9"/>
    <w:semiHidden/>
    <w:rsid w:val="00CD3557"/>
    <w:rPr>
      <w:rFonts w:asciiTheme="majorHAnsi" w:eastAsiaTheme="majorEastAsia" w:hAnsiTheme="majorHAnsi" w:cstheme="majorBidi"/>
      <w:color w:val="365F91" w:themeColor="accent1" w:themeShade="BF"/>
      <w:sz w:val="26"/>
      <w:szCs w:val="26"/>
      <w:lang w:val="en-GB" w:eastAsia="en-US"/>
    </w:rPr>
  </w:style>
  <w:style w:type="character" w:styleId="UnresolvedMention">
    <w:name w:val="Unresolved Mention"/>
    <w:basedOn w:val="DefaultParagraphFont"/>
    <w:uiPriority w:val="99"/>
    <w:semiHidden/>
    <w:unhideWhenUsed/>
    <w:rsid w:val="00AC0A6D"/>
    <w:rPr>
      <w:color w:val="605E5C"/>
      <w:shd w:val="clear" w:color="auto" w:fill="E1DFDD"/>
    </w:rPr>
  </w:style>
  <w:style w:type="table" w:styleId="PlainTable4">
    <w:name w:val="Plain Table 4"/>
    <w:basedOn w:val="TableNormal"/>
    <w:uiPriority w:val="44"/>
    <w:rsid w:val="003715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715F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52408">
      <w:bodyDiv w:val="1"/>
      <w:marLeft w:val="0"/>
      <w:marRight w:val="0"/>
      <w:marTop w:val="0"/>
      <w:marBottom w:val="0"/>
      <w:divBdr>
        <w:top w:val="none" w:sz="0" w:space="0" w:color="auto"/>
        <w:left w:val="none" w:sz="0" w:space="0" w:color="auto"/>
        <w:bottom w:val="none" w:sz="0" w:space="0" w:color="auto"/>
        <w:right w:val="none" w:sz="0" w:space="0" w:color="auto"/>
      </w:divBdr>
    </w:div>
    <w:div w:id="169129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oleObject" Target="embeddings/oleObject8.bin"/><Relationship Id="rId39" Type="http://schemas.openxmlformats.org/officeDocument/2006/relationships/oleObject" Target="embeddings/oleObject16.bin"/><Relationship Id="rId3" Type="http://schemas.openxmlformats.org/officeDocument/2006/relationships/numbering" Target="numbering.xml"/><Relationship Id="rId21" Type="http://schemas.openxmlformats.org/officeDocument/2006/relationships/oleObject" Target="embeddings/oleObject5.bin"/><Relationship Id="rId34" Type="http://schemas.openxmlformats.org/officeDocument/2006/relationships/oleObject" Target="embeddings/oleObject13.bin"/><Relationship Id="rId42" Type="http://schemas.openxmlformats.org/officeDocument/2006/relationships/oleObject" Target="embeddings/oleObject18.bin"/><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oleObject" Target="embeddings/oleObject3.bin"/><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oleObject" Target="embeddings/oleObject15.bin"/><Relationship Id="rId46"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oleObject" Target="embeddings/oleObject2.bin"/><Relationship Id="rId20" Type="http://schemas.openxmlformats.org/officeDocument/2006/relationships/image" Target="media/image6.png"/><Relationship Id="rId29" Type="http://schemas.openxmlformats.org/officeDocument/2006/relationships/oleObject" Target="embeddings/oleObject10.bin"/><Relationship Id="rId41" Type="http://schemas.openxmlformats.org/officeDocument/2006/relationships/oleObject" Target="embeddings/oleObject17.bin"/><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oleObject" Target="embeddings/oleObject7.bin"/><Relationship Id="rId32" Type="http://schemas.openxmlformats.org/officeDocument/2006/relationships/oleObject" Target="embeddings/oleObject12.bin"/><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oleObject" Target="embeddings/oleObject6.bin"/><Relationship Id="rId28" Type="http://schemas.openxmlformats.org/officeDocument/2006/relationships/oleObject" Target="embeddings/oleObject9.bin"/><Relationship Id="rId36" Type="http://schemas.openxmlformats.org/officeDocument/2006/relationships/oleObject" Target="embeddings/oleObject14.bin"/><Relationship Id="rId10" Type="http://schemas.openxmlformats.org/officeDocument/2006/relationships/header" Target="header2.xml"/><Relationship Id="rId19" Type="http://schemas.openxmlformats.org/officeDocument/2006/relationships/oleObject" Target="embeddings/oleObject4.bin"/><Relationship Id="rId31" Type="http://schemas.openxmlformats.org/officeDocument/2006/relationships/image" Target="media/image10.png"/><Relationship Id="rId44" Type="http://schemas.openxmlformats.org/officeDocument/2006/relationships/oleObject" Target="embeddings/oleObject19.bin"/><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oleObject" Target="embeddings/oleObject11.bin"/><Relationship Id="rId35" Type="http://schemas.openxmlformats.org/officeDocument/2006/relationships/image" Target="media/image12.png"/><Relationship Id="rId43"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AD9A87-033D-4D33-BF52-FA846EE1A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355</TotalTime>
  <Pages>5</Pages>
  <Words>1408</Words>
  <Characters>8026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9416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Sarah</cp:lastModifiedBy>
  <cp:revision>43</cp:revision>
  <cp:lastPrinted>2014-09-09T08:29:00Z</cp:lastPrinted>
  <dcterms:created xsi:type="dcterms:W3CDTF">2018-11-22T14:31:00Z</dcterms:created>
  <dcterms:modified xsi:type="dcterms:W3CDTF">2018-11-23T00:59:00Z</dcterms:modified>
</cp:coreProperties>
</file>