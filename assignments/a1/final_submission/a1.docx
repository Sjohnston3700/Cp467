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D8CF" w14:textId="77777777" w:rsidR="004B4BA3" w:rsidRDefault="004B4BA3">
      <w:pPr>
        <w:pStyle w:val="line"/>
      </w:pPr>
    </w:p>
    <w:p w14:paraId="19778592" w14:textId="63B4E2F3" w:rsidR="004B4BA3" w:rsidRDefault="00A56628" w:rsidP="00A56628">
      <w:pPr>
        <w:pStyle w:val="Title"/>
        <w:jc w:val="center"/>
      </w:pPr>
      <w:r>
        <w:t>Assignment 1</w:t>
      </w:r>
    </w:p>
    <w:p w14:paraId="2D7361A4" w14:textId="04755310" w:rsidR="00A56628" w:rsidRDefault="00A56628" w:rsidP="00A56628">
      <w:pPr>
        <w:pStyle w:val="Title"/>
        <w:jc w:val="center"/>
      </w:pPr>
      <w:r>
        <w:t>Image Convolution</w:t>
      </w:r>
    </w:p>
    <w:p w14:paraId="378CD59E" w14:textId="40760E38" w:rsidR="00A56628" w:rsidRDefault="00A56628" w:rsidP="00A56628">
      <w:pPr>
        <w:pStyle w:val="ByLine"/>
        <w:spacing w:after="0"/>
        <w:jc w:val="center"/>
      </w:pPr>
    </w:p>
    <w:p w14:paraId="0C0C61E6" w14:textId="52146914" w:rsidR="00A56628" w:rsidRDefault="00A56628" w:rsidP="00A56628">
      <w:pPr>
        <w:pStyle w:val="ByLine"/>
        <w:spacing w:after="0"/>
        <w:jc w:val="center"/>
      </w:pPr>
    </w:p>
    <w:p w14:paraId="74100AC4" w14:textId="77777777" w:rsidR="00A56628" w:rsidRDefault="00A56628" w:rsidP="00A56628">
      <w:pPr>
        <w:pStyle w:val="ByLine"/>
        <w:spacing w:after="0"/>
        <w:jc w:val="center"/>
      </w:pPr>
    </w:p>
    <w:p w14:paraId="5931D402" w14:textId="240038B9" w:rsidR="004D045E" w:rsidRDefault="004D045E" w:rsidP="00A56628">
      <w:pPr>
        <w:pStyle w:val="ByLine"/>
        <w:spacing w:after="0"/>
        <w:jc w:val="center"/>
      </w:pPr>
      <w:r>
        <w:t>Prepared by:</w:t>
      </w:r>
    </w:p>
    <w:p w14:paraId="679F2E29" w14:textId="45302F82" w:rsidR="004D045E" w:rsidRDefault="00A56628" w:rsidP="00A56628">
      <w:pPr>
        <w:pStyle w:val="ByLine"/>
        <w:spacing w:before="0" w:after="0"/>
        <w:jc w:val="center"/>
      </w:pPr>
      <w:r>
        <w:t>Frank</w:t>
      </w:r>
      <w:r w:rsidR="003048CC">
        <w:t xml:space="preserve"> </w:t>
      </w:r>
      <w:r>
        <w:rPr>
          <w:rStyle w:val="3oh-"/>
        </w:rPr>
        <w:t>Khalil</w:t>
      </w:r>
      <w:r>
        <w:rPr>
          <w:rStyle w:val="3oh-"/>
        </w:rPr>
        <w:t xml:space="preserve"> </w:t>
      </w:r>
      <w:r w:rsidR="004D045E">
        <w:t xml:space="preserve">- </w:t>
      </w:r>
      <w:r>
        <w:rPr>
          <w:rStyle w:val="3oh-"/>
        </w:rPr>
        <w:t>160226600</w:t>
      </w:r>
    </w:p>
    <w:p w14:paraId="60BAC823" w14:textId="77777777" w:rsidR="004D045E" w:rsidRDefault="004D045E" w:rsidP="00A56628">
      <w:pPr>
        <w:pStyle w:val="ByLine"/>
        <w:spacing w:before="0" w:after="0"/>
        <w:jc w:val="center"/>
      </w:pPr>
      <w:r w:rsidRPr="004D045E">
        <w:t>Sarah Johnston</w:t>
      </w:r>
      <w:r>
        <w:t xml:space="preserve"> - </w:t>
      </w:r>
      <w:r w:rsidR="008002F1">
        <w:t>150139570</w:t>
      </w:r>
    </w:p>
    <w:p w14:paraId="7AA71C43" w14:textId="4F365A4D" w:rsidR="00A56628" w:rsidRDefault="00A56628" w:rsidP="00A56628">
      <w:pPr>
        <w:pStyle w:val="ByLine"/>
        <w:spacing w:before="0"/>
        <w:jc w:val="center"/>
      </w:pPr>
      <w:r>
        <w:t>Troy</w:t>
      </w:r>
      <w:r w:rsidR="004D045E">
        <w:t xml:space="preserve"> </w:t>
      </w:r>
      <w:proofErr w:type="spellStart"/>
      <w:r w:rsidRPr="00A56628">
        <w:t>Nechanicky</w:t>
      </w:r>
      <w:proofErr w:type="spellEnd"/>
      <w:r>
        <w:t xml:space="preserve"> –</w:t>
      </w:r>
      <w:r w:rsidR="004D045E">
        <w:t xml:space="preserve"> </w:t>
      </w:r>
      <w:r>
        <w:rPr>
          <w:rStyle w:val="3oh-"/>
        </w:rPr>
        <w:t>150405860</w:t>
      </w:r>
    </w:p>
    <w:p w14:paraId="4157D1C1" w14:textId="77777777" w:rsidR="00A56628" w:rsidRDefault="004D045E" w:rsidP="00A56628">
      <w:pPr>
        <w:pStyle w:val="ByLine"/>
        <w:jc w:val="center"/>
      </w:pPr>
      <w:r>
        <w:t>CP4</w:t>
      </w:r>
      <w:r w:rsidR="00A56628">
        <w:t>67</w:t>
      </w:r>
      <w:r>
        <w:t xml:space="preserve"> </w:t>
      </w:r>
      <w:r w:rsidR="00A56628">
        <w:t>Image Processing</w:t>
      </w:r>
    </w:p>
    <w:p w14:paraId="01B364C2" w14:textId="45244F42" w:rsidR="004B4BA3" w:rsidRDefault="004D045E" w:rsidP="00A56628">
      <w:pPr>
        <w:pStyle w:val="ByLine"/>
        <w:jc w:val="center"/>
      </w:pPr>
      <w:r>
        <w:t>2018-0</w:t>
      </w:r>
      <w:r w:rsidR="00A56628">
        <w:t>9</w:t>
      </w:r>
      <w:r>
        <w:t>-</w:t>
      </w:r>
      <w:r w:rsidR="00A56628">
        <w:t>13</w:t>
      </w:r>
    </w:p>
    <w:p w14:paraId="5A2D07D2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C91D69D" w14:textId="77777777" w:rsidR="004B4BA3" w:rsidRDefault="004B4BA3" w:rsidP="00A354A0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GoBack"/>
      <w:bookmarkEnd w:id="0"/>
      <w:bookmarkEnd w:id="1"/>
      <w:bookmarkEnd w:id="2"/>
      <w:bookmarkEnd w:id="3"/>
      <w:bookmarkEnd w:id="4"/>
      <w:bookmarkEnd w:id="5"/>
    </w:p>
    <w:sectPr w:rsidR="004B4BA3" w:rsidSect="00A354A0">
      <w:headerReference w:type="default" r:id="rId8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BC402" w14:textId="77777777" w:rsidR="00083505" w:rsidRDefault="00083505">
      <w:r>
        <w:separator/>
      </w:r>
    </w:p>
  </w:endnote>
  <w:endnote w:type="continuationSeparator" w:id="0">
    <w:p w14:paraId="7B70E227" w14:textId="77777777" w:rsidR="00083505" w:rsidRDefault="0008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3D3BB" w14:textId="77777777" w:rsidR="00843CE4" w:rsidRDefault="00843CE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8F87" w14:textId="77777777" w:rsidR="00083505" w:rsidRDefault="00083505">
      <w:r>
        <w:separator/>
      </w:r>
    </w:p>
  </w:footnote>
  <w:footnote w:type="continuationSeparator" w:id="0">
    <w:p w14:paraId="54ED8458" w14:textId="77777777" w:rsidR="00083505" w:rsidRDefault="0008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5468E" w14:textId="471FEBA7" w:rsidR="00843CE4" w:rsidRDefault="00A56628">
    <w:pPr>
      <w:pStyle w:val="Header"/>
      <w:tabs>
        <w:tab w:val="clear" w:pos="9360"/>
        <w:tab w:val="right" w:pos="9630"/>
      </w:tabs>
    </w:pPr>
    <w:r>
      <w:t>Assignment 1</w:t>
    </w:r>
    <w:r w:rsidR="00843CE4">
      <w:tab/>
    </w:r>
    <w:r w:rsidR="00843CE4">
      <w:tab/>
      <w:t xml:space="preserve">Page </w:t>
    </w:r>
    <w:r w:rsidR="00843CE4">
      <w:fldChar w:fldCharType="begin"/>
    </w:r>
    <w:r w:rsidR="00843CE4">
      <w:instrText xml:space="preserve"> PAGE  \* MERGEFORMAT </w:instrText>
    </w:r>
    <w:r w:rsidR="00843CE4">
      <w:fldChar w:fldCharType="separate"/>
    </w:r>
    <w:r w:rsidR="00843CE4">
      <w:rPr>
        <w:noProof/>
      </w:rPr>
      <w:t>7</w:t>
    </w:r>
    <w:r w:rsidR="00843CE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F422B0"/>
    <w:multiLevelType w:val="hybridMultilevel"/>
    <w:tmpl w:val="EC4A761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28"/>
    <w:rsid w:val="0000044B"/>
    <w:rsid w:val="00020E17"/>
    <w:rsid w:val="000514E4"/>
    <w:rsid w:val="00064F75"/>
    <w:rsid w:val="00072684"/>
    <w:rsid w:val="00083505"/>
    <w:rsid w:val="000A37CD"/>
    <w:rsid w:val="000A7CE9"/>
    <w:rsid w:val="000C3EFA"/>
    <w:rsid w:val="000D7F71"/>
    <w:rsid w:val="001021A1"/>
    <w:rsid w:val="001125EC"/>
    <w:rsid w:val="00115A37"/>
    <w:rsid w:val="001205FB"/>
    <w:rsid w:val="0012341F"/>
    <w:rsid w:val="00141C90"/>
    <w:rsid w:val="00184E3A"/>
    <w:rsid w:val="0019505F"/>
    <w:rsid w:val="001A2248"/>
    <w:rsid w:val="001B620A"/>
    <w:rsid w:val="001B67EA"/>
    <w:rsid w:val="001C7319"/>
    <w:rsid w:val="002228BE"/>
    <w:rsid w:val="00225755"/>
    <w:rsid w:val="0025175A"/>
    <w:rsid w:val="002550F5"/>
    <w:rsid w:val="002635A5"/>
    <w:rsid w:val="002804A2"/>
    <w:rsid w:val="002866A4"/>
    <w:rsid w:val="00293E73"/>
    <w:rsid w:val="003035EE"/>
    <w:rsid w:val="003048CC"/>
    <w:rsid w:val="00305C03"/>
    <w:rsid w:val="003259F8"/>
    <w:rsid w:val="00327595"/>
    <w:rsid w:val="00334B5E"/>
    <w:rsid w:val="003368BD"/>
    <w:rsid w:val="00350CD4"/>
    <w:rsid w:val="003B2989"/>
    <w:rsid w:val="003B75C6"/>
    <w:rsid w:val="003E034B"/>
    <w:rsid w:val="003F1514"/>
    <w:rsid w:val="003F4706"/>
    <w:rsid w:val="0041264E"/>
    <w:rsid w:val="00445861"/>
    <w:rsid w:val="004A46A8"/>
    <w:rsid w:val="004A6F23"/>
    <w:rsid w:val="004B4BA3"/>
    <w:rsid w:val="004B69DB"/>
    <w:rsid w:val="004C51E1"/>
    <w:rsid w:val="004D045E"/>
    <w:rsid w:val="00533019"/>
    <w:rsid w:val="00556991"/>
    <w:rsid w:val="00573966"/>
    <w:rsid w:val="005A6BC9"/>
    <w:rsid w:val="005E396D"/>
    <w:rsid w:val="005E644F"/>
    <w:rsid w:val="00615FDE"/>
    <w:rsid w:val="006479AA"/>
    <w:rsid w:val="00650192"/>
    <w:rsid w:val="006527CF"/>
    <w:rsid w:val="006A42B0"/>
    <w:rsid w:val="006B2111"/>
    <w:rsid w:val="006C2221"/>
    <w:rsid w:val="006F1BCB"/>
    <w:rsid w:val="0072599A"/>
    <w:rsid w:val="007329E4"/>
    <w:rsid w:val="0076198D"/>
    <w:rsid w:val="00770FA5"/>
    <w:rsid w:val="007805CF"/>
    <w:rsid w:val="00797671"/>
    <w:rsid w:val="007A0467"/>
    <w:rsid w:val="007A688D"/>
    <w:rsid w:val="007D27DE"/>
    <w:rsid w:val="007F04AC"/>
    <w:rsid w:val="007F2174"/>
    <w:rsid w:val="007F3E3F"/>
    <w:rsid w:val="007F4753"/>
    <w:rsid w:val="008002F1"/>
    <w:rsid w:val="00812DA2"/>
    <w:rsid w:val="008134B8"/>
    <w:rsid w:val="00826698"/>
    <w:rsid w:val="00843CE4"/>
    <w:rsid w:val="008450AF"/>
    <w:rsid w:val="00874AD2"/>
    <w:rsid w:val="0087637E"/>
    <w:rsid w:val="0088270B"/>
    <w:rsid w:val="0089016A"/>
    <w:rsid w:val="00892E9B"/>
    <w:rsid w:val="00896FDD"/>
    <w:rsid w:val="008D1667"/>
    <w:rsid w:val="008F2BFD"/>
    <w:rsid w:val="008F59FB"/>
    <w:rsid w:val="009076F2"/>
    <w:rsid w:val="00915DDF"/>
    <w:rsid w:val="00916C7D"/>
    <w:rsid w:val="009473E0"/>
    <w:rsid w:val="0095739D"/>
    <w:rsid w:val="00967A2A"/>
    <w:rsid w:val="009863BA"/>
    <w:rsid w:val="00997C7B"/>
    <w:rsid w:val="009D3BCB"/>
    <w:rsid w:val="009D707A"/>
    <w:rsid w:val="009E3F93"/>
    <w:rsid w:val="009F3CC5"/>
    <w:rsid w:val="00A0719F"/>
    <w:rsid w:val="00A354A0"/>
    <w:rsid w:val="00A478D1"/>
    <w:rsid w:val="00A521AA"/>
    <w:rsid w:val="00A56628"/>
    <w:rsid w:val="00A83066"/>
    <w:rsid w:val="00AA2AA2"/>
    <w:rsid w:val="00AF57E7"/>
    <w:rsid w:val="00B00EA5"/>
    <w:rsid w:val="00B108C0"/>
    <w:rsid w:val="00B143E7"/>
    <w:rsid w:val="00B269D0"/>
    <w:rsid w:val="00B35DDF"/>
    <w:rsid w:val="00B36C76"/>
    <w:rsid w:val="00B51E4B"/>
    <w:rsid w:val="00B73D3D"/>
    <w:rsid w:val="00B93D8F"/>
    <w:rsid w:val="00BA10CE"/>
    <w:rsid w:val="00BA3F12"/>
    <w:rsid w:val="00BD04DF"/>
    <w:rsid w:val="00BE4903"/>
    <w:rsid w:val="00BF2567"/>
    <w:rsid w:val="00BF4AF9"/>
    <w:rsid w:val="00C04B29"/>
    <w:rsid w:val="00C16F49"/>
    <w:rsid w:val="00C21A85"/>
    <w:rsid w:val="00C26AE8"/>
    <w:rsid w:val="00C82D7C"/>
    <w:rsid w:val="00C83223"/>
    <w:rsid w:val="00CA3AD1"/>
    <w:rsid w:val="00CB30AB"/>
    <w:rsid w:val="00CB4DB1"/>
    <w:rsid w:val="00CD0E63"/>
    <w:rsid w:val="00CD1A1D"/>
    <w:rsid w:val="00CE1865"/>
    <w:rsid w:val="00CE4231"/>
    <w:rsid w:val="00CF581A"/>
    <w:rsid w:val="00CF6D68"/>
    <w:rsid w:val="00D106D5"/>
    <w:rsid w:val="00D13BE4"/>
    <w:rsid w:val="00D7136D"/>
    <w:rsid w:val="00D75ACC"/>
    <w:rsid w:val="00D84E5C"/>
    <w:rsid w:val="00D93D61"/>
    <w:rsid w:val="00D951DC"/>
    <w:rsid w:val="00DB12D1"/>
    <w:rsid w:val="00DB54FA"/>
    <w:rsid w:val="00DC0311"/>
    <w:rsid w:val="00DC7264"/>
    <w:rsid w:val="00E14813"/>
    <w:rsid w:val="00E232F2"/>
    <w:rsid w:val="00E25C5A"/>
    <w:rsid w:val="00E4672B"/>
    <w:rsid w:val="00E508ED"/>
    <w:rsid w:val="00E80347"/>
    <w:rsid w:val="00E92D20"/>
    <w:rsid w:val="00EA6667"/>
    <w:rsid w:val="00ED7B97"/>
    <w:rsid w:val="00F076BD"/>
    <w:rsid w:val="00F12432"/>
    <w:rsid w:val="00F56E76"/>
    <w:rsid w:val="00FA29C5"/>
    <w:rsid w:val="00FC2777"/>
    <w:rsid w:val="00FC307E"/>
    <w:rsid w:val="00FC52CB"/>
    <w:rsid w:val="00FC6C17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053AA"/>
  <w15:chartTrackingRefBased/>
  <w15:docId w15:val="{62DE57D6-1816-46D1-BDB7-D5C216A6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Emphasis">
    <w:name w:val="Emphasis"/>
    <w:qFormat/>
    <w:rsid w:val="004D045E"/>
    <w:rPr>
      <w:i/>
      <w:iCs/>
    </w:rPr>
  </w:style>
  <w:style w:type="character" w:customStyle="1" w:styleId="simpara">
    <w:name w:val="simpara"/>
    <w:rsid w:val="001021A1"/>
  </w:style>
  <w:style w:type="table" w:styleId="TableGrid">
    <w:name w:val="Table Grid"/>
    <w:basedOn w:val="TableNormal"/>
    <w:rsid w:val="0032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rsid w:val="00A5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rah\Documents\Custom%20Office%20Templates\title_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title_page.dotx</Template>
  <TotalTime>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Sarah</dc:creator>
  <cp:keywords/>
  <cp:lastModifiedBy>Sarah</cp:lastModifiedBy>
  <cp:revision>1</cp:revision>
  <cp:lastPrinted>2018-03-07T22:01:00Z</cp:lastPrinted>
  <dcterms:created xsi:type="dcterms:W3CDTF">2018-09-13T20:27:00Z</dcterms:created>
  <dcterms:modified xsi:type="dcterms:W3CDTF">2018-09-13T20:34:00Z</dcterms:modified>
</cp:coreProperties>
</file>